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E452" w14:textId="60217E2A" w:rsidR="00C6554A" w:rsidRPr="008B5277" w:rsidRDefault="00090602"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FF1EBD8" wp14:editId="68B0CE76">
            <wp:extent cx="6480810" cy="4526280"/>
            <wp:effectExtent l="5715" t="0" r="1905" b="1905"/>
            <wp:docPr id="169209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90562" name="Picture 1692090562"/>
                    <pic:cNvPicPr/>
                  </pic:nvPicPr>
                  <pic:blipFill>
                    <a:blip r:embed="rId7">
                      <a:extLst>
                        <a:ext uri="{28A0092B-C50C-407E-A947-70E740481C1C}">
                          <a14:useLocalDpi xmlns:a14="http://schemas.microsoft.com/office/drawing/2010/main" val="0"/>
                        </a:ext>
                      </a:extLst>
                    </a:blip>
                    <a:stretch>
                      <a:fillRect/>
                    </a:stretch>
                  </pic:blipFill>
                  <pic:spPr>
                    <a:xfrm rot="5400000">
                      <a:off x="0" y="0"/>
                      <a:ext cx="6480810" cy="4526280"/>
                    </a:xfrm>
                    <a:prstGeom prst="rect">
                      <a:avLst/>
                    </a:prstGeom>
                  </pic:spPr>
                </pic:pic>
              </a:graphicData>
            </a:graphic>
          </wp:inline>
        </w:drawing>
      </w:r>
    </w:p>
    <w:bookmarkEnd w:id="0"/>
    <w:bookmarkEnd w:id="1"/>
    <w:bookmarkEnd w:id="2"/>
    <w:bookmarkEnd w:id="3"/>
    <w:bookmarkEnd w:id="4"/>
    <w:p w14:paraId="2A9BD649" w14:textId="56A6BCA6" w:rsidR="00C6554A" w:rsidRPr="00A375F5" w:rsidRDefault="00640AEE" w:rsidP="00C6554A">
      <w:pPr>
        <w:pStyle w:val="Title"/>
        <w:rPr>
          <w:color w:val="00AA48"/>
        </w:rPr>
      </w:pPr>
      <w:r w:rsidRPr="00A375F5">
        <w:rPr>
          <w:color w:val="00AA48"/>
        </w:rPr>
        <w:t>Census Income</w:t>
      </w:r>
    </w:p>
    <w:p w14:paraId="377886B6" w14:textId="05E4A34B" w:rsidR="00C6554A" w:rsidRPr="00D5413C" w:rsidRDefault="00640AEE" w:rsidP="00C6554A">
      <w:pPr>
        <w:pStyle w:val="Subtitle"/>
      </w:pPr>
      <w:r>
        <w:t>capstone project</w:t>
      </w:r>
    </w:p>
    <w:p w14:paraId="25D4C5F1" w14:textId="36D6BE84" w:rsidR="00640AEE" w:rsidRDefault="00640AEE" w:rsidP="00C6554A">
      <w:pPr>
        <w:pStyle w:val="ContactInfo"/>
      </w:pPr>
      <w:r>
        <w:t>Rishabh Goriya</w:t>
      </w:r>
    </w:p>
    <w:p w14:paraId="40645012" w14:textId="4C8346A7" w:rsidR="00640AEE" w:rsidRPr="00B322BB" w:rsidRDefault="00640AEE" w:rsidP="00461938">
      <w:pPr>
        <w:jc w:val="center"/>
        <w:rPr>
          <w:color w:val="00AA48"/>
        </w:rPr>
      </w:pPr>
      <w:r>
        <w:br w:type="page"/>
      </w:r>
      <w:r w:rsidRPr="00B322BB">
        <w:rPr>
          <w:color w:val="00AA48"/>
          <w:sz w:val="48"/>
          <w:szCs w:val="48"/>
        </w:rPr>
        <w:lastRenderedPageBreak/>
        <w:t>Table of Contents</w:t>
      </w:r>
    </w:p>
    <w:p w14:paraId="016DEEBA" w14:textId="77777777" w:rsidR="00640AEE" w:rsidRDefault="00640AEE" w:rsidP="00C6554A">
      <w:pPr>
        <w:pStyle w:val="ContactInfo"/>
      </w:pPr>
    </w:p>
    <w:p w14:paraId="59253D36" w14:textId="77777777" w:rsidR="00640AEE" w:rsidRDefault="00640AEE" w:rsidP="00C6554A">
      <w:pPr>
        <w:pStyle w:val="ContactInfo"/>
      </w:pPr>
    </w:p>
    <w:p w14:paraId="5EA4E086" w14:textId="77777777" w:rsidR="00640AEE" w:rsidRPr="00640AEE" w:rsidRDefault="00640AEE" w:rsidP="00640AEE">
      <w:pPr>
        <w:pStyle w:val="ContactInfo"/>
        <w:jc w:val="left"/>
        <w:rPr>
          <w:sz w:val="36"/>
          <w:szCs w:val="36"/>
        </w:rPr>
      </w:pPr>
      <w:r w:rsidRPr="00640AEE">
        <w:rPr>
          <w:sz w:val="36"/>
          <w:szCs w:val="36"/>
        </w:rPr>
        <w:t>1. Problem Statement</w:t>
      </w:r>
    </w:p>
    <w:p w14:paraId="097427D8" w14:textId="77777777" w:rsidR="00640AEE" w:rsidRPr="00640AEE" w:rsidRDefault="00640AEE" w:rsidP="00640AEE">
      <w:pPr>
        <w:pStyle w:val="ContactInfo"/>
        <w:jc w:val="left"/>
        <w:rPr>
          <w:sz w:val="36"/>
          <w:szCs w:val="36"/>
        </w:rPr>
      </w:pPr>
      <w:r w:rsidRPr="00640AEE">
        <w:rPr>
          <w:sz w:val="36"/>
          <w:szCs w:val="36"/>
        </w:rPr>
        <w:t>2. Project Objective</w:t>
      </w:r>
    </w:p>
    <w:p w14:paraId="0B15945F" w14:textId="77777777" w:rsidR="00640AEE" w:rsidRPr="00640AEE" w:rsidRDefault="00640AEE" w:rsidP="00640AEE">
      <w:pPr>
        <w:pStyle w:val="ContactInfo"/>
        <w:jc w:val="left"/>
        <w:rPr>
          <w:sz w:val="36"/>
          <w:szCs w:val="36"/>
        </w:rPr>
      </w:pPr>
      <w:r w:rsidRPr="00640AEE">
        <w:rPr>
          <w:sz w:val="36"/>
          <w:szCs w:val="36"/>
        </w:rPr>
        <w:t>3. Data Description</w:t>
      </w:r>
    </w:p>
    <w:p w14:paraId="53F71BE4" w14:textId="77777777" w:rsidR="00640AEE" w:rsidRPr="00640AEE" w:rsidRDefault="00640AEE" w:rsidP="00640AEE">
      <w:pPr>
        <w:pStyle w:val="ContactInfo"/>
        <w:jc w:val="left"/>
        <w:rPr>
          <w:sz w:val="36"/>
          <w:szCs w:val="36"/>
        </w:rPr>
      </w:pPr>
      <w:r w:rsidRPr="00640AEE">
        <w:rPr>
          <w:sz w:val="36"/>
          <w:szCs w:val="36"/>
        </w:rPr>
        <w:t>4. Data Pre-processing Steps and Inspiration</w:t>
      </w:r>
    </w:p>
    <w:p w14:paraId="4B98BA2F" w14:textId="77777777" w:rsidR="00640AEE" w:rsidRPr="00640AEE" w:rsidRDefault="00640AEE" w:rsidP="00640AEE">
      <w:pPr>
        <w:pStyle w:val="ContactInfo"/>
        <w:jc w:val="left"/>
        <w:rPr>
          <w:sz w:val="36"/>
          <w:szCs w:val="36"/>
        </w:rPr>
      </w:pPr>
      <w:r w:rsidRPr="00640AEE">
        <w:rPr>
          <w:sz w:val="36"/>
          <w:szCs w:val="36"/>
        </w:rPr>
        <w:t>5. Choosing the Algorithm for the Project</w:t>
      </w:r>
    </w:p>
    <w:p w14:paraId="4652CE21" w14:textId="2867A437" w:rsidR="00640AEE" w:rsidRPr="00640AEE" w:rsidRDefault="00640AEE" w:rsidP="00640AEE">
      <w:pPr>
        <w:pStyle w:val="ContactInfo"/>
        <w:jc w:val="left"/>
        <w:rPr>
          <w:sz w:val="36"/>
          <w:szCs w:val="36"/>
        </w:rPr>
      </w:pPr>
      <w:r w:rsidRPr="00640AEE">
        <w:rPr>
          <w:sz w:val="36"/>
          <w:szCs w:val="36"/>
        </w:rPr>
        <w:t xml:space="preserve">6. Motivation and Reasons for Choosing the Algorithm </w:t>
      </w:r>
    </w:p>
    <w:p w14:paraId="1E910B5D" w14:textId="77777777" w:rsidR="00640AEE" w:rsidRPr="00640AEE" w:rsidRDefault="00640AEE" w:rsidP="00640AEE">
      <w:pPr>
        <w:pStyle w:val="ContactInfo"/>
        <w:jc w:val="left"/>
        <w:rPr>
          <w:sz w:val="36"/>
          <w:szCs w:val="36"/>
        </w:rPr>
      </w:pPr>
      <w:r w:rsidRPr="00640AEE">
        <w:rPr>
          <w:sz w:val="36"/>
          <w:szCs w:val="36"/>
        </w:rPr>
        <w:t>7. Assumptions</w:t>
      </w:r>
    </w:p>
    <w:p w14:paraId="38D4E499" w14:textId="77777777" w:rsidR="00640AEE" w:rsidRPr="00640AEE" w:rsidRDefault="00640AEE" w:rsidP="00640AEE">
      <w:pPr>
        <w:pStyle w:val="ContactInfo"/>
        <w:jc w:val="left"/>
        <w:rPr>
          <w:sz w:val="36"/>
          <w:szCs w:val="36"/>
        </w:rPr>
      </w:pPr>
      <w:r w:rsidRPr="00640AEE">
        <w:rPr>
          <w:sz w:val="36"/>
          <w:szCs w:val="36"/>
        </w:rPr>
        <w:t>8. Model Evaluation and Techniques</w:t>
      </w:r>
    </w:p>
    <w:p w14:paraId="296B062D" w14:textId="402C3146" w:rsidR="00640AEE" w:rsidRPr="00640AEE" w:rsidRDefault="00640AEE" w:rsidP="00640AEE">
      <w:pPr>
        <w:pStyle w:val="ContactInfo"/>
        <w:jc w:val="left"/>
        <w:rPr>
          <w:sz w:val="36"/>
          <w:szCs w:val="36"/>
        </w:rPr>
      </w:pPr>
      <w:r w:rsidRPr="00640AEE">
        <w:rPr>
          <w:sz w:val="36"/>
          <w:szCs w:val="36"/>
        </w:rPr>
        <w:t xml:space="preserve">9. Inferences from the </w:t>
      </w:r>
      <w:r w:rsidR="00247BB6">
        <w:rPr>
          <w:sz w:val="36"/>
          <w:szCs w:val="36"/>
        </w:rPr>
        <w:t>project</w:t>
      </w:r>
    </w:p>
    <w:p w14:paraId="5BBA3F02" w14:textId="77777777" w:rsidR="00640AEE" w:rsidRPr="00640AEE" w:rsidRDefault="00640AEE" w:rsidP="00640AEE">
      <w:pPr>
        <w:pStyle w:val="ContactInfo"/>
        <w:jc w:val="left"/>
        <w:rPr>
          <w:sz w:val="36"/>
          <w:szCs w:val="36"/>
        </w:rPr>
      </w:pPr>
      <w:r w:rsidRPr="00640AEE">
        <w:rPr>
          <w:sz w:val="36"/>
          <w:szCs w:val="36"/>
        </w:rPr>
        <w:t>10. Future Possibilities of the Project</w:t>
      </w:r>
    </w:p>
    <w:p w14:paraId="40131343" w14:textId="79A37086" w:rsidR="00C6554A" w:rsidRDefault="00640AEE" w:rsidP="00640AEE">
      <w:pPr>
        <w:pStyle w:val="ContactInfo"/>
        <w:jc w:val="left"/>
        <w:rPr>
          <w:sz w:val="36"/>
          <w:szCs w:val="36"/>
        </w:rPr>
      </w:pPr>
      <w:r w:rsidRPr="00640AEE">
        <w:rPr>
          <w:sz w:val="36"/>
          <w:szCs w:val="36"/>
        </w:rPr>
        <w:t>1</w:t>
      </w:r>
      <w:r w:rsidR="00247BB6">
        <w:rPr>
          <w:sz w:val="36"/>
          <w:szCs w:val="36"/>
        </w:rPr>
        <w:t>1</w:t>
      </w:r>
      <w:r w:rsidRPr="00640AEE">
        <w:rPr>
          <w:sz w:val="36"/>
          <w:szCs w:val="36"/>
        </w:rPr>
        <w:t>. References</w:t>
      </w:r>
    </w:p>
    <w:p w14:paraId="16E0C9DF" w14:textId="77777777" w:rsidR="00247BB6" w:rsidRPr="00640AEE" w:rsidRDefault="00247BB6" w:rsidP="00640AEE">
      <w:pPr>
        <w:pStyle w:val="ContactInfo"/>
        <w:jc w:val="left"/>
        <w:rPr>
          <w:sz w:val="36"/>
          <w:szCs w:val="36"/>
        </w:rPr>
      </w:pPr>
    </w:p>
    <w:p w14:paraId="2D83BBBA" w14:textId="77777777" w:rsidR="00640AEE" w:rsidRDefault="00640AEE" w:rsidP="00C6554A">
      <w:pPr>
        <w:pStyle w:val="ContactInfo"/>
      </w:pPr>
    </w:p>
    <w:p w14:paraId="02C16506" w14:textId="77777777" w:rsidR="00640AEE" w:rsidRDefault="00640AEE" w:rsidP="00C6554A">
      <w:pPr>
        <w:pStyle w:val="ContactInfo"/>
      </w:pPr>
    </w:p>
    <w:p w14:paraId="415833A5" w14:textId="77777777" w:rsidR="00640AEE" w:rsidRDefault="00640AEE" w:rsidP="00C6554A">
      <w:pPr>
        <w:pStyle w:val="ContactInfo"/>
      </w:pPr>
    </w:p>
    <w:p w14:paraId="03090DA9" w14:textId="77777777" w:rsidR="00640AEE" w:rsidRDefault="00640AEE" w:rsidP="00C6554A">
      <w:pPr>
        <w:pStyle w:val="ContactInfo"/>
      </w:pPr>
    </w:p>
    <w:p w14:paraId="62CA0656" w14:textId="77777777" w:rsidR="00640AEE" w:rsidRDefault="00640AEE" w:rsidP="00C6554A">
      <w:pPr>
        <w:pStyle w:val="ContactInfo"/>
      </w:pPr>
    </w:p>
    <w:p w14:paraId="799512FE" w14:textId="77777777" w:rsidR="00640AEE" w:rsidRDefault="00640AEE" w:rsidP="00C6554A">
      <w:pPr>
        <w:pStyle w:val="ContactInfo"/>
      </w:pPr>
    </w:p>
    <w:p w14:paraId="0172A251" w14:textId="77777777" w:rsidR="00640AEE" w:rsidRDefault="00640AEE" w:rsidP="00C6554A">
      <w:pPr>
        <w:pStyle w:val="ContactInfo"/>
      </w:pPr>
    </w:p>
    <w:p w14:paraId="438C1700" w14:textId="77777777" w:rsidR="00640AEE" w:rsidRDefault="00640AEE" w:rsidP="00C6554A">
      <w:pPr>
        <w:pStyle w:val="ContactInfo"/>
      </w:pPr>
    </w:p>
    <w:p w14:paraId="747BAF85" w14:textId="77777777" w:rsidR="00640AEE" w:rsidRDefault="00640AEE" w:rsidP="00C6554A">
      <w:pPr>
        <w:pStyle w:val="ContactInfo"/>
      </w:pPr>
    </w:p>
    <w:p w14:paraId="2DD7B2CB" w14:textId="77777777" w:rsidR="00640AEE" w:rsidRDefault="00640AEE" w:rsidP="00C6554A">
      <w:pPr>
        <w:pStyle w:val="ContactInfo"/>
      </w:pPr>
    </w:p>
    <w:p w14:paraId="6C5D7305" w14:textId="77777777" w:rsidR="00640AEE" w:rsidRDefault="00640AEE" w:rsidP="00C6554A">
      <w:pPr>
        <w:pStyle w:val="ContactInfo"/>
      </w:pPr>
    </w:p>
    <w:p w14:paraId="5A317838" w14:textId="77777777" w:rsidR="00640AEE" w:rsidRDefault="00640AEE" w:rsidP="00C6554A">
      <w:pPr>
        <w:pStyle w:val="ContactInfo"/>
      </w:pPr>
    </w:p>
    <w:p w14:paraId="79FB1D63" w14:textId="77777777" w:rsidR="00640AEE" w:rsidRDefault="00640AEE" w:rsidP="00C6554A">
      <w:pPr>
        <w:pStyle w:val="ContactInfo"/>
      </w:pPr>
    </w:p>
    <w:p w14:paraId="613F408B" w14:textId="77777777" w:rsidR="00640AEE" w:rsidRDefault="00640AEE" w:rsidP="00C6554A">
      <w:pPr>
        <w:pStyle w:val="ContactInfo"/>
      </w:pPr>
    </w:p>
    <w:p w14:paraId="47A51647" w14:textId="77777777" w:rsidR="00640AEE" w:rsidRDefault="00640AEE" w:rsidP="00C6554A">
      <w:pPr>
        <w:pStyle w:val="ContactInfo"/>
      </w:pPr>
    </w:p>
    <w:p w14:paraId="7CA195CD" w14:textId="77777777" w:rsidR="00640AEE" w:rsidRDefault="00640AEE" w:rsidP="00C6554A">
      <w:pPr>
        <w:pStyle w:val="ContactInfo"/>
      </w:pPr>
    </w:p>
    <w:p w14:paraId="6EBA6F83" w14:textId="3E5E2ADD" w:rsidR="00C6554A" w:rsidRPr="00A375F5" w:rsidRDefault="00EC0D56" w:rsidP="00C6554A">
      <w:pPr>
        <w:pStyle w:val="Heading1"/>
        <w:rPr>
          <w:color w:val="00AA48"/>
          <w:sz w:val="36"/>
          <w:szCs w:val="36"/>
        </w:rPr>
      </w:pPr>
      <w:r w:rsidRPr="00A375F5">
        <w:rPr>
          <w:color w:val="00AA48"/>
          <w:sz w:val="36"/>
          <w:szCs w:val="36"/>
        </w:rPr>
        <w:lastRenderedPageBreak/>
        <w:t>Problem Statement</w:t>
      </w:r>
    </w:p>
    <w:p w14:paraId="17E0C134" w14:textId="648F61B2" w:rsidR="00C6554A" w:rsidRPr="008F2182" w:rsidRDefault="00EC0D56" w:rsidP="00EC0D56">
      <w:pPr>
        <w:pStyle w:val="ListBullet"/>
        <w:numPr>
          <w:ilvl w:val="0"/>
          <w:numId w:val="0"/>
        </w:numPr>
        <w:ind w:left="720"/>
        <w:rPr>
          <w:sz w:val="28"/>
          <w:szCs w:val="28"/>
        </w:rPr>
      </w:pPr>
      <w:r w:rsidRPr="008F2182">
        <w:rPr>
          <w:sz w:val="28"/>
          <w:szCs w:val="28"/>
        </w:rPr>
        <w:t xml:space="preserve">The main </w:t>
      </w:r>
      <w:r w:rsidR="00A577CD" w:rsidRPr="008F2182">
        <w:rPr>
          <w:sz w:val="28"/>
          <w:szCs w:val="28"/>
        </w:rPr>
        <w:t>aim</w:t>
      </w:r>
      <w:r w:rsidRPr="008F2182">
        <w:rPr>
          <w:sz w:val="28"/>
          <w:szCs w:val="28"/>
        </w:rPr>
        <w:t xml:space="preserve"> of this project is to develop a predictive model which is capable of accurately classifying individuals into two class –</w:t>
      </w:r>
    </w:p>
    <w:p w14:paraId="0AEC8693" w14:textId="5893DF73" w:rsidR="00EC0D56" w:rsidRPr="008F2182" w:rsidRDefault="00A577CD" w:rsidP="00A577CD">
      <w:pPr>
        <w:pStyle w:val="ListBullet"/>
        <w:numPr>
          <w:ilvl w:val="0"/>
          <w:numId w:val="16"/>
        </w:numPr>
        <w:rPr>
          <w:sz w:val="28"/>
          <w:szCs w:val="28"/>
        </w:rPr>
      </w:pPr>
      <w:r w:rsidRPr="008F2182">
        <w:rPr>
          <w:sz w:val="28"/>
          <w:szCs w:val="28"/>
        </w:rPr>
        <w:t>Individuals earning more than $50,000 annually</w:t>
      </w:r>
    </w:p>
    <w:p w14:paraId="5B074C9A" w14:textId="686C4275" w:rsidR="00A577CD" w:rsidRPr="008F2182" w:rsidRDefault="00A577CD" w:rsidP="00A577CD">
      <w:pPr>
        <w:pStyle w:val="ListBullet"/>
        <w:numPr>
          <w:ilvl w:val="0"/>
          <w:numId w:val="16"/>
        </w:numPr>
        <w:rPr>
          <w:sz w:val="28"/>
          <w:szCs w:val="28"/>
        </w:rPr>
      </w:pPr>
      <w:r w:rsidRPr="008F2182">
        <w:rPr>
          <w:sz w:val="28"/>
          <w:szCs w:val="28"/>
        </w:rPr>
        <w:t>Individuals earning less than $50,000 annually</w:t>
      </w:r>
    </w:p>
    <w:p w14:paraId="228B6990" w14:textId="64D7705C" w:rsidR="00A577CD" w:rsidRPr="008F2182" w:rsidRDefault="00A577CD" w:rsidP="00A577CD">
      <w:pPr>
        <w:pStyle w:val="ListBullet"/>
        <w:numPr>
          <w:ilvl w:val="0"/>
          <w:numId w:val="0"/>
        </w:numPr>
        <w:ind w:left="720" w:hanging="360"/>
        <w:rPr>
          <w:sz w:val="28"/>
          <w:szCs w:val="28"/>
        </w:rPr>
      </w:pPr>
      <w:r w:rsidRPr="008F2182">
        <w:rPr>
          <w:sz w:val="28"/>
          <w:szCs w:val="28"/>
        </w:rPr>
        <w:t xml:space="preserve">      The </w:t>
      </w:r>
      <w:r w:rsidR="008F2182">
        <w:rPr>
          <w:sz w:val="28"/>
          <w:szCs w:val="28"/>
        </w:rPr>
        <w:t>task</w:t>
      </w:r>
      <w:r w:rsidRPr="008F2182">
        <w:rPr>
          <w:sz w:val="28"/>
          <w:szCs w:val="28"/>
        </w:rPr>
        <w:t xml:space="preserve"> is to develop the model with the help of various demographic and socio-economic features.</w:t>
      </w:r>
    </w:p>
    <w:p w14:paraId="7C2ADE4E" w14:textId="512F863E" w:rsidR="00A577CD" w:rsidRDefault="00A577CD" w:rsidP="00A577CD">
      <w:pPr>
        <w:pStyle w:val="ListBullet"/>
        <w:numPr>
          <w:ilvl w:val="0"/>
          <w:numId w:val="0"/>
        </w:numPr>
        <w:ind w:left="720" w:hanging="360"/>
        <w:rPr>
          <w:sz w:val="28"/>
          <w:szCs w:val="28"/>
        </w:rPr>
      </w:pPr>
      <w:r w:rsidRPr="008F2182">
        <w:rPr>
          <w:sz w:val="28"/>
          <w:szCs w:val="28"/>
        </w:rPr>
        <w:t xml:space="preserve">      The developed predictive model should be capable of assisting in identifying factors that can contribute to get the individual in the higher income group and to understand the underlying patterns within the data.</w:t>
      </w:r>
    </w:p>
    <w:p w14:paraId="426AE6E0" w14:textId="77777777" w:rsidR="00A43A31" w:rsidRDefault="00A43A31" w:rsidP="00A577CD">
      <w:pPr>
        <w:pStyle w:val="ListBullet"/>
        <w:numPr>
          <w:ilvl w:val="0"/>
          <w:numId w:val="0"/>
        </w:numPr>
        <w:ind w:left="720" w:hanging="360"/>
        <w:rPr>
          <w:sz w:val="28"/>
          <w:szCs w:val="28"/>
        </w:rPr>
      </w:pPr>
    </w:p>
    <w:p w14:paraId="085D1E01" w14:textId="77777777" w:rsidR="00A43A31" w:rsidRPr="008F2182" w:rsidRDefault="00A43A31" w:rsidP="00A577CD">
      <w:pPr>
        <w:pStyle w:val="ListBullet"/>
        <w:numPr>
          <w:ilvl w:val="0"/>
          <w:numId w:val="0"/>
        </w:numPr>
        <w:ind w:left="720" w:hanging="360"/>
        <w:rPr>
          <w:sz w:val="28"/>
          <w:szCs w:val="28"/>
        </w:rPr>
      </w:pPr>
    </w:p>
    <w:p w14:paraId="246093BA" w14:textId="5CB14426" w:rsidR="00C6554A" w:rsidRPr="00D5413C" w:rsidRDefault="00C6554A" w:rsidP="00C6554A">
      <w:pPr>
        <w:pStyle w:val="Heading2"/>
      </w:pPr>
    </w:p>
    <w:p w14:paraId="0976BED6" w14:textId="539CB2F2" w:rsidR="008F2182" w:rsidRDefault="008F2182" w:rsidP="008F2182"/>
    <w:p w14:paraId="3D89BED7" w14:textId="77777777" w:rsidR="008F2182" w:rsidRDefault="008F2182">
      <w:r>
        <w:br w:type="page"/>
      </w:r>
    </w:p>
    <w:p w14:paraId="022EAC82" w14:textId="357182D4" w:rsidR="00C00D4E" w:rsidRPr="00A375F5" w:rsidRDefault="008F2182" w:rsidP="008F2182">
      <w:pPr>
        <w:pStyle w:val="Heading1"/>
        <w:rPr>
          <w:color w:val="00AA48"/>
          <w:sz w:val="36"/>
          <w:szCs w:val="36"/>
        </w:rPr>
      </w:pPr>
      <w:r w:rsidRPr="00A375F5">
        <w:rPr>
          <w:color w:val="00AA48"/>
          <w:sz w:val="36"/>
          <w:szCs w:val="36"/>
        </w:rPr>
        <w:lastRenderedPageBreak/>
        <w:t>Project Objective</w:t>
      </w:r>
    </w:p>
    <w:p w14:paraId="5B8F15ED" w14:textId="1EEF799C" w:rsidR="007D67EF" w:rsidRPr="00A375F5" w:rsidRDefault="007D67EF" w:rsidP="007D67EF">
      <w:pPr>
        <w:pStyle w:val="Heading3"/>
        <w:numPr>
          <w:ilvl w:val="0"/>
          <w:numId w:val="17"/>
        </w:numPr>
        <w:rPr>
          <w:color w:val="388600"/>
          <w:sz w:val="28"/>
          <w:szCs w:val="28"/>
        </w:rPr>
      </w:pPr>
      <w:r w:rsidRPr="00A375F5">
        <w:rPr>
          <w:color w:val="388600"/>
          <w:sz w:val="28"/>
          <w:szCs w:val="28"/>
        </w:rPr>
        <w:t>Data Exploration</w:t>
      </w:r>
    </w:p>
    <w:p w14:paraId="2FA0670E" w14:textId="67420DB1" w:rsidR="007D67EF" w:rsidRPr="00CE6910" w:rsidRDefault="007D67EF" w:rsidP="007D67EF">
      <w:pPr>
        <w:pStyle w:val="ListParagraph"/>
        <w:numPr>
          <w:ilvl w:val="0"/>
          <w:numId w:val="19"/>
        </w:numPr>
        <w:rPr>
          <w:sz w:val="24"/>
          <w:szCs w:val="24"/>
        </w:rPr>
      </w:pPr>
      <w:r w:rsidRPr="00CE6910">
        <w:rPr>
          <w:sz w:val="24"/>
          <w:szCs w:val="24"/>
        </w:rPr>
        <w:t>Perform a thorough exploration of the “Census Income” dataset to understand the distribution of features and the nature of the data.</w:t>
      </w:r>
    </w:p>
    <w:p w14:paraId="45D40C7B" w14:textId="2502DC59" w:rsidR="007D67EF" w:rsidRPr="00CE6910" w:rsidRDefault="007D67EF" w:rsidP="007D67EF">
      <w:pPr>
        <w:pStyle w:val="ListParagraph"/>
        <w:numPr>
          <w:ilvl w:val="0"/>
          <w:numId w:val="19"/>
        </w:numPr>
        <w:rPr>
          <w:sz w:val="24"/>
          <w:szCs w:val="24"/>
        </w:rPr>
      </w:pPr>
      <w:r w:rsidRPr="00CE6910">
        <w:rPr>
          <w:sz w:val="24"/>
          <w:szCs w:val="24"/>
        </w:rPr>
        <w:t>Identifying the types of features available in the dataset.</w:t>
      </w:r>
    </w:p>
    <w:p w14:paraId="3587C815" w14:textId="6F2A56E7" w:rsidR="007D67EF" w:rsidRPr="00CE6910" w:rsidRDefault="007D67EF" w:rsidP="007D67EF">
      <w:pPr>
        <w:pStyle w:val="ListParagraph"/>
        <w:numPr>
          <w:ilvl w:val="0"/>
          <w:numId w:val="19"/>
        </w:numPr>
        <w:rPr>
          <w:sz w:val="24"/>
          <w:szCs w:val="24"/>
        </w:rPr>
      </w:pPr>
      <w:r w:rsidRPr="00CE6910">
        <w:rPr>
          <w:sz w:val="24"/>
          <w:szCs w:val="24"/>
        </w:rPr>
        <w:t>Calculating the basic statistics of the data.</w:t>
      </w:r>
    </w:p>
    <w:p w14:paraId="40BB60F1" w14:textId="77777777" w:rsidR="007D67EF" w:rsidRDefault="007D67EF" w:rsidP="007D67EF"/>
    <w:p w14:paraId="7A5AE7DD" w14:textId="5CC740C3" w:rsidR="007D67EF" w:rsidRPr="00A375F5" w:rsidRDefault="007D67EF" w:rsidP="007D67EF">
      <w:pPr>
        <w:pStyle w:val="Heading3"/>
        <w:numPr>
          <w:ilvl w:val="0"/>
          <w:numId w:val="17"/>
        </w:numPr>
        <w:rPr>
          <w:color w:val="388600"/>
          <w:sz w:val="28"/>
          <w:szCs w:val="28"/>
        </w:rPr>
      </w:pPr>
      <w:r w:rsidRPr="00A375F5">
        <w:rPr>
          <w:color w:val="388600"/>
          <w:sz w:val="28"/>
          <w:szCs w:val="28"/>
        </w:rPr>
        <w:t>Data Manipulation</w:t>
      </w:r>
    </w:p>
    <w:p w14:paraId="6CA9D96A" w14:textId="4B645F1D" w:rsidR="007D67EF" w:rsidRPr="00CE6910" w:rsidRDefault="007D67EF" w:rsidP="007D67EF">
      <w:pPr>
        <w:pStyle w:val="ListParagraph"/>
        <w:numPr>
          <w:ilvl w:val="0"/>
          <w:numId w:val="20"/>
        </w:numPr>
        <w:rPr>
          <w:sz w:val="24"/>
          <w:szCs w:val="24"/>
        </w:rPr>
      </w:pPr>
      <w:r w:rsidRPr="00CE6910">
        <w:rPr>
          <w:sz w:val="24"/>
          <w:szCs w:val="24"/>
        </w:rPr>
        <w:t>Performing task to handle the missing values, outliers and perform the important preprocessing steps.</w:t>
      </w:r>
    </w:p>
    <w:p w14:paraId="449C29C5" w14:textId="20735EC3" w:rsidR="0034596F" w:rsidRPr="00CE6910" w:rsidRDefault="0034596F" w:rsidP="007D67EF">
      <w:pPr>
        <w:pStyle w:val="ListParagraph"/>
        <w:numPr>
          <w:ilvl w:val="0"/>
          <w:numId w:val="20"/>
        </w:numPr>
        <w:rPr>
          <w:sz w:val="24"/>
          <w:szCs w:val="24"/>
        </w:rPr>
      </w:pPr>
      <w:r w:rsidRPr="00CE6910">
        <w:rPr>
          <w:sz w:val="24"/>
          <w:szCs w:val="24"/>
        </w:rPr>
        <w:t>Encode categorical variables to make it easier for the algorithm to understand.</w:t>
      </w:r>
    </w:p>
    <w:p w14:paraId="7F45EA68" w14:textId="5667BF85" w:rsidR="007D67EF" w:rsidRPr="00CE6910" w:rsidRDefault="0034596F" w:rsidP="007D67EF">
      <w:pPr>
        <w:pStyle w:val="ListParagraph"/>
        <w:numPr>
          <w:ilvl w:val="0"/>
          <w:numId w:val="20"/>
        </w:numPr>
        <w:rPr>
          <w:sz w:val="24"/>
          <w:szCs w:val="24"/>
        </w:rPr>
      </w:pPr>
      <w:r w:rsidRPr="00CE6910">
        <w:rPr>
          <w:sz w:val="24"/>
          <w:szCs w:val="24"/>
        </w:rPr>
        <w:t>Transform the data to e</w:t>
      </w:r>
      <w:r w:rsidR="007D67EF" w:rsidRPr="00CE6910">
        <w:rPr>
          <w:sz w:val="24"/>
          <w:szCs w:val="24"/>
        </w:rPr>
        <w:t>nsur</w:t>
      </w:r>
      <w:r w:rsidRPr="00CE6910">
        <w:rPr>
          <w:sz w:val="24"/>
          <w:szCs w:val="24"/>
        </w:rPr>
        <w:t>e</w:t>
      </w:r>
      <w:r w:rsidR="007D67EF" w:rsidRPr="00CE6910">
        <w:rPr>
          <w:sz w:val="24"/>
          <w:szCs w:val="24"/>
        </w:rPr>
        <w:t xml:space="preserve"> the data is suitable for training and machine learning models.</w:t>
      </w:r>
    </w:p>
    <w:p w14:paraId="7F13B407" w14:textId="77777777" w:rsidR="0034596F" w:rsidRDefault="0034596F" w:rsidP="0034596F"/>
    <w:p w14:paraId="7FBFD8D8" w14:textId="5E8D2F4E" w:rsidR="0034596F" w:rsidRPr="00A375F5" w:rsidRDefault="0034596F" w:rsidP="0034596F">
      <w:pPr>
        <w:pStyle w:val="Heading3"/>
        <w:numPr>
          <w:ilvl w:val="0"/>
          <w:numId w:val="17"/>
        </w:numPr>
        <w:rPr>
          <w:color w:val="388600"/>
          <w:sz w:val="28"/>
          <w:szCs w:val="28"/>
        </w:rPr>
      </w:pPr>
      <w:r w:rsidRPr="00A375F5">
        <w:rPr>
          <w:color w:val="388600"/>
          <w:sz w:val="28"/>
          <w:szCs w:val="28"/>
        </w:rPr>
        <w:t>Model Development</w:t>
      </w:r>
    </w:p>
    <w:p w14:paraId="796CD049" w14:textId="4279DBE9" w:rsidR="0034596F" w:rsidRPr="00CE6910" w:rsidRDefault="0034596F" w:rsidP="0034596F">
      <w:pPr>
        <w:pStyle w:val="ListParagraph"/>
        <w:numPr>
          <w:ilvl w:val="0"/>
          <w:numId w:val="21"/>
        </w:numPr>
        <w:rPr>
          <w:sz w:val="24"/>
          <w:szCs w:val="24"/>
        </w:rPr>
      </w:pPr>
      <w:r w:rsidRPr="00CE6910">
        <w:rPr>
          <w:sz w:val="24"/>
          <w:szCs w:val="24"/>
        </w:rPr>
        <w:t>Experiment with various machine learning algorithms such as logistic regression, decision tree, random forests and others for classification of “Income”.</w:t>
      </w:r>
    </w:p>
    <w:p w14:paraId="0D0CE581" w14:textId="2E6F87D5" w:rsidR="00CE6910" w:rsidRPr="00CE6910" w:rsidRDefault="00CE6910" w:rsidP="00CE6910">
      <w:pPr>
        <w:pStyle w:val="ListParagraph"/>
        <w:numPr>
          <w:ilvl w:val="0"/>
          <w:numId w:val="21"/>
        </w:numPr>
        <w:rPr>
          <w:sz w:val="24"/>
          <w:szCs w:val="24"/>
        </w:rPr>
      </w:pPr>
      <w:r w:rsidRPr="00CE6910">
        <w:rPr>
          <w:sz w:val="24"/>
          <w:szCs w:val="24"/>
        </w:rPr>
        <w:t>All m</w:t>
      </w:r>
      <w:r w:rsidR="0034596F" w:rsidRPr="00CE6910">
        <w:rPr>
          <w:sz w:val="24"/>
          <w:szCs w:val="24"/>
        </w:rPr>
        <w:t>odel</w:t>
      </w:r>
      <w:r w:rsidRPr="00CE6910">
        <w:rPr>
          <w:sz w:val="24"/>
          <w:szCs w:val="24"/>
        </w:rPr>
        <w:t>s</w:t>
      </w:r>
      <w:r w:rsidR="0034596F" w:rsidRPr="00CE6910">
        <w:rPr>
          <w:sz w:val="24"/>
          <w:szCs w:val="24"/>
        </w:rPr>
        <w:t xml:space="preserve"> </w:t>
      </w:r>
      <w:r w:rsidRPr="00CE6910">
        <w:rPr>
          <w:sz w:val="24"/>
          <w:szCs w:val="24"/>
        </w:rPr>
        <w:t>will</w:t>
      </w:r>
      <w:r w:rsidR="0034596F" w:rsidRPr="00CE6910">
        <w:rPr>
          <w:sz w:val="24"/>
          <w:szCs w:val="24"/>
        </w:rPr>
        <w:t xml:space="preserve"> be </w:t>
      </w:r>
      <w:r w:rsidR="00C26ECB" w:rsidRPr="00CE6910">
        <w:rPr>
          <w:sz w:val="24"/>
          <w:szCs w:val="24"/>
        </w:rPr>
        <w:t>built</w:t>
      </w:r>
      <w:r w:rsidR="0034596F" w:rsidRPr="00CE6910">
        <w:rPr>
          <w:sz w:val="24"/>
          <w:szCs w:val="24"/>
        </w:rPr>
        <w:t xml:space="preserve"> on the “Census Income” dataset.</w:t>
      </w:r>
    </w:p>
    <w:p w14:paraId="0967B434" w14:textId="48E9405E" w:rsidR="00CE6910" w:rsidRDefault="00CE6910" w:rsidP="00CE6910">
      <w:pPr>
        <w:pStyle w:val="ListParagraph"/>
        <w:numPr>
          <w:ilvl w:val="0"/>
          <w:numId w:val="21"/>
        </w:numPr>
        <w:rPr>
          <w:sz w:val="24"/>
          <w:szCs w:val="24"/>
        </w:rPr>
      </w:pPr>
      <w:r w:rsidRPr="00CE6910">
        <w:rPr>
          <w:sz w:val="24"/>
          <w:szCs w:val="24"/>
        </w:rPr>
        <w:t>The dataset will be partitioned into two subsets, X and Y, each further divided into training and testing sets.</w:t>
      </w:r>
    </w:p>
    <w:p w14:paraId="3AA0BE1C" w14:textId="77777777" w:rsidR="00CE6910" w:rsidRDefault="00CE6910" w:rsidP="00CE6910">
      <w:pPr>
        <w:rPr>
          <w:sz w:val="24"/>
          <w:szCs w:val="24"/>
        </w:rPr>
      </w:pPr>
    </w:p>
    <w:p w14:paraId="1D8442CD" w14:textId="17B4F0C6" w:rsidR="00CE6910" w:rsidRPr="00A375F5" w:rsidRDefault="00CE6910" w:rsidP="00CE6910">
      <w:pPr>
        <w:pStyle w:val="Heading3"/>
        <w:numPr>
          <w:ilvl w:val="0"/>
          <w:numId w:val="17"/>
        </w:numPr>
        <w:rPr>
          <w:color w:val="388600"/>
          <w:sz w:val="28"/>
          <w:szCs w:val="28"/>
        </w:rPr>
      </w:pPr>
      <w:r w:rsidRPr="00A375F5">
        <w:rPr>
          <w:color w:val="388600"/>
          <w:sz w:val="28"/>
          <w:szCs w:val="28"/>
        </w:rPr>
        <w:t>Model Tuning and Model Evaluation</w:t>
      </w:r>
    </w:p>
    <w:p w14:paraId="57A57099" w14:textId="1934E300" w:rsidR="00CE6910" w:rsidRPr="00270915" w:rsidRDefault="00CE6910" w:rsidP="00CE6910">
      <w:pPr>
        <w:pStyle w:val="ListParagraph"/>
        <w:numPr>
          <w:ilvl w:val="0"/>
          <w:numId w:val="22"/>
        </w:numPr>
        <w:rPr>
          <w:sz w:val="24"/>
          <w:szCs w:val="24"/>
        </w:rPr>
      </w:pPr>
      <w:r w:rsidRPr="00270915">
        <w:rPr>
          <w:sz w:val="24"/>
          <w:szCs w:val="24"/>
        </w:rPr>
        <w:t>Fine-tune the hyperparameters to optimize the performance of the chosen model.</w:t>
      </w:r>
    </w:p>
    <w:p w14:paraId="03EA01D1" w14:textId="319D178F" w:rsidR="00CE6910" w:rsidRDefault="004A7E80" w:rsidP="00CE6910">
      <w:pPr>
        <w:pStyle w:val="ListParagraph"/>
        <w:numPr>
          <w:ilvl w:val="0"/>
          <w:numId w:val="22"/>
        </w:numPr>
        <w:rPr>
          <w:sz w:val="24"/>
          <w:szCs w:val="24"/>
        </w:rPr>
      </w:pPr>
      <w:r w:rsidRPr="00270915">
        <w:rPr>
          <w:sz w:val="24"/>
          <w:szCs w:val="24"/>
        </w:rPr>
        <w:t>Evaluate the model performance using “confusion matrix” and “accuracy score” to choose the better model for the objective.</w:t>
      </w:r>
    </w:p>
    <w:p w14:paraId="4FD863F5" w14:textId="77777777" w:rsidR="00C26ECB" w:rsidRDefault="00C26ECB" w:rsidP="00C26ECB">
      <w:pPr>
        <w:rPr>
          <w:sz w:val="24"/>
          <w:szCs w:val="24"/>
        </w:rPr>
      </w:pPr>
    </w:p>
    <w:p w14:paraId="70E3F1FF" w14:textId="77777777" w:rsidR="00C26ECB" w:rsidRDefault="00C26ECB" w:rsidP="00C26ECB">
      <w:pPr>
        <w:rPr>
          <w:sz w:val="24"/>
          <w:szCs w:val="24"/>
        </w:rPr>
      </w:pPr>
    </w:p>
    <w:p w14:paraId="4F18DEA7" w14:textId="4ACBB8C3" w:rsidR="00C26ECB" w:rsidRPr="00A375F5" w:rsidRDefault="00231FF0" w:rsidP="00231FF0">
      <w:pPr>
        <w:pStyle w:val="Heading1"/>
        <w:rPr>
          <w:color w:val="00AA48"/>
          <w:sz w:val="36"/>
          <w:szCs w:val="36"/>
        </w:rPr>
      </w:pPr>
      <w:r w:rsidRPr="00A375F5">
        <w:rPr>
          <w:color w:val="00AA48"/>
          <w:sz w:val="36"/>
          <w:szCs w:val="36"/>
        </w:rPr>
        <w:lastRenderedPageBreak/>
        <w:t>Data Description</w:t>
      </w:r>
    </w:p>
    <w:p w14:paraId="218A6380" w14:textId="5B76AC89" w:rsidR="00231FF0" w:rsidRPr="00B322BB" w:rsidRDefault="007C0920" w:rsidP="007C0920">
      <w:pPr>
        <w:pStyle w:val="ListParagraph"/>
        <w:numPr>
          <w:ilvl w:val="0"/>
          <w:numId w:val="23"/>
        </w:numPr>
        <w:rPr>
          <w:sz w:val="24"/>
          <w:szCs w:val="24"/>
        </w:rPr>
      </w:pPr>
      <w:r w:rsidRPr="00B322BB">
        <w:rPr>
          <w:sz w:val="24"/>
          <w:szCs w:val="24"/>
        </w:rPr>
        <w:t>“Census Income” dataset is also known as “Adult” dataset. It was extracted by Barry Becker from the 1994 census dataset.</w:t>
      </w:r>
    </w:p>
    <w:p w14:paraId="0379D485" w14:textId="55190FD3" w:rsidR="007C0920" w:rsidRPr="00B322BB" w:rsidRDefault="007C0920" w:rsidP="007C0920">
      <w:pPr>
        <w:pStyle w:val="ListParagraph"/>
        <w:numPr>
          <w:ilvl w:val="0"/>
          <w:numId w:val="23"/>
        </w:numPr>
        <w:rPr>
          <w:sz w:val="24"/>
          <w:szCs w:val="24"/>
        </w:rPr>
      </w:pPr>
      <w:r w:rsidRPr="00B322BB">
        <w:rPr>
          <w:sz w:val="24"/>
          <w:szCs w:val="24"/>
        </w:rPr>
        <w:t>Census Income is a multivariate dataset with 48,842 instances and 14 features.</w:t>
      </w:r>
    </w:p>
    <w:p w14:paraId="705962E0" w14:textId="4830B18F" w:rsidR="00A33DB9" w:rsidRPr="00247BB6" w:rsidRDefault="007C0920" w:rsidP="00247BB6">
      <w:pPr>
        <w:pStyle w:val="ListParagraph"/>
        <w:numPr>
          <w:ilvl w:val="0"/>
          <w:numId w:val="23"/>
        </w:numPr>
        <w:rPr>
          <w:sz w:val="24"/>
          <w:szCs w:val="24"/>
        </w:rPr>
      </w:pPr>
      <w:r w:rsidRPr="00B322BB">
        <w:rPr>
          <w:sz w:val="24"/>
          <w:szCs w:val="24"/>
        </w:rPr>
        <w:t>The dataset is focused on the subject of social science.</w:t>
      </w:r>
    </w:p>
    <w:p w14:paraId="4492CF01" w14:textId="5104CA53" w:rsidR="007C0920" w:rsidRDefault="007C0920" w:rsidP="007C0920">
      <w:pPr>
        <w:pStyle w:val="ListParagraph"/>
        <w:numPr>
          <w:ilvl w:val="0"/>
          <w:numId w:val="23"/>
        </w:numPr>
        <w:rPr>
          <w:sz w:val="24"/>
          <w:szCs w:val="24"/>
        </w:rPr>
      </w:pPr>
      <w:r w:rsidRPr="00B322BB">
        <w:rPr>
          <w:sz w:val="24"/>
          <w:szCs w:val="24"/>
        </w:rPr>
        <w:t xml:space="preserve">It </w:t>
      </w:r>
      <w:r w:rsidR="00461938" w:rsidRPr="00B322BB">
        <w:rPr>
          <w:sz w:val="24"/>
          <w:szCs w:val="24"/>
        </w:rPr>
        <w:t>has</w:t>
      </w:r>
      <w:r w:rsidRPr="00B322BB">
        <w:rPr>
          <w:sz w:val="24"/>
          <w:szCs w:val="24"/>
        </w:rPr>
        <w:t xml:space="preserve"> features of categorical and integer type.</w:t>
      </w:r>
    </w:p>
    <w:p w14:paraId="704CC368" w14:textId="5F4EC5FB" w:rsidR="005658F2" w:rsidRDefault="005658F2" w:rsidP="007C0920">
      <w:pPr>
        <w:pStyle w:val="ListParagraph"/>
        <w:numPr>
          <w:ilvl w:val="0"/>
          <w:numId w:val="23"/>
        </w:numPr>
        <w:rPr>
          <w:sz w:val="24"/>
          <w:szCs w:val="24"/>
        </w:rPr>
      </w:pPr>
      <w:r w:rsidRPr="005658F2">
        <w:rPr>
          <w:sz w:val="24"/>
          <w:szCs w:val="24"/>
        </w:rPr>
        <w:t>Since the data predicts 2 values (&gt;50K or &lt;=50K), this clearly is a classification problem</w:t>
      </w:r>
      <w:r>
        <w:rPr>
          <w:sz w:val="24"/>
          <w:szCs w:val="24"/>
        </w:rPr>
        <w:t>.</w:t>
      </w:r>
    </w:p>
    <w:p w14:paraId="3CAC3F95" w14:textId="77777777" w:rsidR="00247BB6" w:rsidRPr="00247BB6" w:rsidRDefault="00247BB6" w:rsidP="00247BB6">
      <w:pPr>
        <w:rPr>
          <w:sz w:val="24"/>
          <w:szCs w:val="24"/>
        </w:rPr>
      </w:pPr>
    </w:p>
    <w:p w14:paraId="4C279AD8" w14:textId="77777777" w:rsidR="00A375F5" w:rsidRDefault="00A375F5" w:rsidP="00A375F5">
      <w:pPr>
        <w:rPr>
          <w:sz w:val="28"/>
          <w:szCs w:val="28"/>
        </w:rPr>
      </w:pPr>
    </w:p>
    <w:p w14:paraId="01DDFE1D" w14:textId="57698B8B" w:rsidR="00A375F5" w:rsidRDefault="00A375F5" w:rsidP="00A375F5">
      <w:pPr>
        <w:pStyle w:val="Heading1"/>
        <w:rPr>
          <w:color w:val="00AA48"/>
          <w:sz w:val="36"/>
          <w:szCs w:val="36"/>
        </w:rPr>
      </w:pPr>
      <w:r w:rsidRPr="00643105">
        <w:rPr>
          <w:color w:val="00AA48"/>
          <w:sz w:val="36"/>
          <w:szCs w:val="36"/>
        </w:rPr>
        <w:t>Insights from the data</w:t>
      </w:r>
    </w:p>
    <w:p w14:paraId="689B8BD0" w14:textId="124F3DA5" w:rsidR="00A43A31" w:rsidRDefault="00A43A31" w:rsidP="00A43A31">
      <w:r>
        <w:t>Insights gathered from the Census Income dataset are:</w:t>
      </w:r>
    </w:p>
    <w:p w14:paraId="03F60294" w14:textId="5B5107A5" w:rsidR="00EF0106" w:rsidRDefault="00EF0106" w:rsidP="00A43A31">
      <w:r>
        <w:rPr>
          <w:noProof/>
        </w:rPr>
        <w:drawing>
          <wp:inline distT="0" distB="0" distL="0" distR="0" wp14:anchorId="4E9F369B" wp14:editId="06F8B5FD">
            <wp:extent cx="5486400" cy="2103755"/>
            <wp:effectExtent l="0" t="0" r="0" b="0"/>
            <wp:docPr id="154616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68292" name="Picture 1546168292"/>
                    <pic:cNvPicPr/>
                  </pic:nvPicPr>
                  <pic:blipFill>
                    <a:blip r:embed="rId8">
                      <a:extLst>
                        <a:ext uri="{28A0092B-C50C-407E-A947-70E740481C1C}">
                          <a14:useLocalDpi xmlns:a14="http://schemas.microsoft.com/office/drawing/2010/main" val="0"/>
                        </a:ext>
                      </a:extLst>
                    </a:blip>
                    <a:stretch>
                      <a:fillRect/>
                    </a:stretch>
                  </pic:blipFill>
                  <pic:spPr>
                    <a:xfrm>
                      <a:off x="0" y="0"/>
                      <a:ext cx="5486400" cy="2103755"/>
                    </a:xfrm>
                    <a:prstGeom prst="rect">
                      <a:avLst/>
                    </a:prstGeom>
                  </pic:spPr>
                </pic:pic>
              </a:graphicData>
            </a:graphic>
          </wp:inline>
        </w:drawing>
      </w:r>
    </w:p>
    <w:p w14:paraId="243D7069" w14:textId="52AA35A0" w:rsidR="00EF0106" w:rsidRPr="00A43A31" w:rsidRDefault="00EF0106" w:rsidP="00A43A31">
      <w:r>
        <w:t xml:space="preserve">Insights gathered from- </w:t>
      </w:r>
      <w:proofErr w:type="gramStart"/>
      <w:r>
        <w:t>“.describe</w:t>
      </w:r>
      <w:proofErr w:type="gramEnd"/>
      <w:r>
        <w:t>()” function from integer columns</w:t>
      </w:r>
    </w:p>
    <w:p w14:paraId="6ADB24C1" w14:textId="2A16E211" w:rsidR="00A43A31" w:rsidRDefault="00A43A31" w:rsidP="00A375F5">
      <w:pPr>
        <w:pStyle w:val="ListParagraph"/>
        <w:numPr>
          <w:ilvl w:val="0"/>
          <w:numId w:val="25"/>
        </w:numPr>
        <w:rPr>
          <w:sz w:val="24"/>
          <w:szCs w:val="24"/>
        </w:rPr>
      </w:pPr>
      <w:r w:rsidRPr="00A43A31">
        <w:rPr>
          <w:sz w:val="24"/>
          <w:szCs w:val="24"/>
        </w:rPr>
        <w:t xml:space="preserve">Age </w:t>
      </w:r>
      <w:r>
        <w:rPr>
          <w:sz w:val="24"/>
          <w:szCs w:val="24"/>
        </w:rPr>
        <w:t xml:space="preserve">- </w:t>
      </w:r>
      <w:r w:rsidRPr="00A43A31">
        <w:rPr>
          <w:sz w:val="24"/>
          <w:szCs w:val="24"/>
        </w:rPr>
        <w:t>The age of an individual ranges from 17 to 90.</w:t>
      </w:r>
    </w:p>
    <w:p w14:paraId="7028C558" w14:textId="0CF6196B" w:rsidR="000E0AE1" w:rsidRDefault="000E0AE1" w:rsidP="00A375F5">
      <w:pPr>
        <w:pStyle w:val="ListParagraph"/>
        <w:numPr>
          <w:ilvl w:val="0"/>
          <w:numId w:val="25"/>
        </w:numPr>
        <w:rPr>
          <w:sz w:val="24"/>
          <w:szCs w:val="24"/>
        </w:rPr>
      </w:pPr>
      <w:r w:rsidRPr="000E0AE1">
        <w:rPr>
          <w:sz w:val="24"/>
          <w:szCs w:val="24"/>
        </w:rPr>
        <w:t>The education number has a range of 1 to 16</w:t>
      </w:r>
    </w:p>
    <w:p w14:paraId="3FBDB4F1" w14:textId="29DEDF0B" w:rsidR="000E0AE1" w:rsidRDefault="000E0AE1" w:rsidP="00A375F5">
      <w:pPr>
        <w:pStyle w:val="ListParagraph"/>
        <w:numPr>
          <w:ilvl w:val="0"/>
          <w:numId w:val="25"/>
        </w:numPr>
        <w:rPr>
          <w:sz w:val="24"/>
          <w:szCs w:val="24"/>
        </w:rPr>
      </w:pPr>
      <w:r w:rsidRPr="000E0AE1">
        <w:rPr>
          <w:sz w:val="24"/>
          <w:szCs w:val="24"/>
        </w:rPr>
        <w:t>There are outliers expected in Capital gain column as the values till 75% are 0. Same is the case with capital loss as well.</w:t>
      </w:r>
    </w:p>
    <w:p w14:paraId="50C8A4DB" w14:textId="77777777" w:rsidR="00EF0106" w:rsidRDefault="00EF0106" w:rsidP="00EF0106">
      <w:pPr>
        <w:pStyle w:val="ListParagraph"/>
        <w:numPr>
          <w:ilvl w:val="0"/>
          <w:numId w:val="25"/>
        </w:numPr>
        <w:rPr>
          <w:sz w:val="24"/>
          <w:szCs w:val="24"/>
        </w:rPr>
      </w:pPr>
      <w:r w:rsidRPr="000E0AE1">
        <w:rPr>
          <w:sz w:val="24"/>
          <w:szCs w:val="24"/>
        </w:rPr>
        <w:t>Hours per week range between 1–99.</w:t>
      </w:r>
    </w:p>
    <w:p w14:paraId="5EF5D057" w14:textId="77777777" w:rsidR="00A171BD" w:rsidRPr="00A171BD" w:rsidRDefault="00A171BD" w:rsidP="00A171BD">
      <w:pPr>
        <w:rPr>
          <w:sz w:val="24"/>
          <w:szCs w:val="24"/>
        </w:rPr>
      </w:pPr>
    </w:p>
    <w:p w14:paraId="2A4A3095" w14:textId="77777777" w:rsidR="00EF0106" w:rsidRDefault="00EF0106" w:rsidP="00EF0106">
      <w:pPr>
        <w:rPr>
          <w:sz w:val="24"/>
          <w:szCs w:val="24"/>
        </w:rPr>
      </w:pPr>
    </w:p>
    <w:p w14:paraId="52337B25" w14:textId="5ED9DAD1" w:rsidR="00A171BD" w:rsidRDefault="00A171BD" w:rsidP="00EF0106">
      <w:pPr>
        <w:rPr>
          <w:sz w:val="24"/>
          <w:szCs w:val="24"/>
        </w:rPr>
      </w:pPr>
      <w:r>
        <w:rPr>
          <w:sz w:val="24"/>
          <w:szCs w:val="24"/>
        </w:rPr>
        <w:t>Some insights gathered from Bar plot and Histograms -</w:t>
      </w:r>
    </w:p>
    <w:p w14:paraId="7499C00C" w14:textId="692E955A" w:rsidR="00EF0106" w:rsidRPr="00EF0106" w:rsidRDefault="00A171BD" w:rsidP="00EF0106">
      <w:pPr>
        <w:rPr>
          <w:sz w:val="24"/>
          <w:szCs w:val="24"/>
        </w:rPr>
      </w:pPr>
      <w:r>
        <w:rPr>
          <w:noProof/>
          <w:sz w:val="24"/>
          <w:szCs w:val="24"/>
        </w:rPr>
        <w:drawing>
          <wp:inline distT="0" distB="0" distL="0" distR="0" wp14:anchorId="206FE419" wp14:editId="349E3FC8">
            <wp:extent cx="2699657" cy="1766651"/>
            <wp:effectExtent l="0" t="0" r="5715" b="5080"/>
            <wp:docPr id="227973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73274" name="Picture 2279732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7002" cy="1791089"/>
                    </a:xfrm>
                    <a:prstGeom prst="rect">
                      <a:avLst/>
                    </a:prstGeom>
                  </pic:spPr>
                </pic:pic>
              </a:graphicData>
            </a:graphic>
          </wp:inline>
        </w:drawing>
      </w:r>
      <w:r>
        <w:rPr>
          <w:noProof/>
          <w:sz w:val="24"/>
          <w:szCs w:val="24"/>
        </w:rPr>
        <w:drawing>
          <wp:inline distT="0" distB="0" distL="0" distR="0" wp14:anchorId="3330233B" wp14:editId="53A323B9">
            <wp:extent cx="2746847" cy="1763395"/>
            <wp:effectExtent l="0" t="0" r="0" b="8255"/>
            <wp:docPr id="589388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88582" name="Picture 5893885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6822" cy="1795477"/>
                    </a:xfrm>
                    <a:prstGeom prst="rect">
                      <a:avLst/>
                    </a:prstGeom>
                  </pic:spPr>
                </pic:pic>
              </a:graphicData>
            </a:graphic>
          </wp:inline>
        </w:drawing>
      </w:r>
    </w:p>
    <w:p w14:paraId="69BEA2FE" w14:textId="0C554EC6" w:rsidR="00A375F5" w:rsidRPr="00B322BB" w:rsidRDefault="004839E1" w:rsidP="00A375F5">
      <w:pPr>
        <w:pStyle w:val="ListParagraph"/>
        <w:numPr>
          <w:ilvl w:val="0"/>
          <w:numId w:val="25"/>
        </w:numPr>
        <w:rPr>
          <w:sz w:val="24"/>
          <w:szCs w:val="24"/>
        </w:rPr>
      </w:pPr>
      <w:r w:rsidRPr="00B322BB">
        <w:rPr>
          <w:sz w:val="24"/>
          <w:szCs w:val="24"/>
        </w:rPr>
        <w:t xml:space="preserve">The data have majority of people </w:t>
      </w:r>
      <w:r w:rsidR="00A171BD">
        <w:rPr>
          <w:sz w:val="24"/>
          <w:szCs w:val="24"/>
        </w:rPr>
        <w:t>working in</w:t>
      </w:r>
      <w:r w:rsidRPr="00B322BB">
        <w:rPr>
          <w:sz w:val="24"/>
          <w:szCs w:val="24"/>
        </w:rPr>
        <w:t xml:space="preserve"> private work class.</w:t>
      </w:r>
    </w:p>
    <w:p w14:paraId="2F435BA9" w14:textId="170B0566" w:rsidR="004839E1" w:rsidRDefault="004839E1" w:rsidP="00A375F5">
      <w:pPr>
        <w:pStyle w:val="ListParagraph"/>
        <w:numPr>
          <w:ilvl w:val="0"/>
          <w:numId w:val="25"/>
        </w:numPr>
        <w:rPr>
          <w:sz w:val="24"/>
          <w:szCs w:val="24"/>
        </w:rPr>
      </w:pPr>
      <w:r w:rsidRPr="00B322BB">
        <w:rPr>
          <w:sz w:val="24"/>
          <w:szCs w:val="24"/>
        </w:rPr>
        <w:t>Census Income data have twice the number of males in comparison to females.</w:t>
      </w:r>
    </w:p>
    <w:p w14:paraId="28EA9162" w14:textId="24B792D0" w:rsidR="00A171BD" w:rsidRPr="00A171BD" w:rsidRDefault="00A171BD" w:rsidP="00A171BD">
      <w:pPr>
        <w:rPr>
          <w:sz w:val="24"/>
          <w:szCs w:val="24"/>
        </w:rPr>
      </w:pPr>
      <w:r>
        <w:rPr>
          <w:noProof/>
          <w:sz w:val="24"/>
          <w:szCs w:val="24"/>
        </w:rPr>
        <w:drawing>
          <wp:inline distT="0" distB="0" distL="0" distR="0" wp14:anchorId="1E84FB8A" wp14:editId="42A87527">
            <wp:extent cx="2705100" cy="1511600"/>
            <wp:effectExtent l="0" t="0" r="0" b="0"/>
            <wp:docPr id="6787950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95049" name="Picture 6787950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4479" cy="1522429"/>
                    </a:xfrm>
                    <a:prstGeom prst="rect">
                      <a:avLst/>
                    </a:prstGeom>
                  </pic:spPr>
                </pic:pic>
              </a:graphicData>
            </a:graphic>
          </wp:inline>
        </w:drawing>
      </w:r>
      <w:r>
        <w:rPr>
          <w:noProof/>
          <w:sz w:val="24"/>
          <w:szCs w:val="24"/>
        </w:rPr>
        <w:drawing>
          <wp:inline distT="0" distB="0" distL="0" distR="0" wp14:anchorId="3187FDA5" wp14:editId="21BF4AE2">
            <wp:extent cx="2773466" cy="2086519"/>
            <wp:effectExtent l="0" t="0" r="8255" b="9525"/>
            <wp:docPr id="1512049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49097" name="Picture 15120490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1807" cy="2115364"/>
                    </a:xfrm>
                    <a:prstGeom prst="rect">
                      <a:avLst/>
                    </a:prstGeom>
                  </pic:spPr>
                </pic:pic>
              </a:graphicData>
            </a:graphic>
          </wp:inline>
        </w:drawing>
      </w:r>
    </w:p>
    <w:p w14:paraId="17F774CA" w14:textId="112AFC13" w:rsidR="004839E1" w:rsidRPr="00B322BB" w:rsidRDefault="004839E1" w:rsidP="00A375F5">
      <w:pPr>
        <w:pStyle w:val="ListParagraph"/>
        <w:numPr>
          <w:ilvl w:val="0"/>
          <w:numId w:val="25"/>
        </w:numPr>
        <w:rPr>
          <w:sz w:val="24"/>
          <w:szCs w:val="24"/>
        </w:rPr>
      </w:pPr>
      <w:r w:rsidRPr="00B322BB">
        <w:rPr>
          <w:sz w:val="24"/>
          <w:szCs w:val="24"/>
        </w:rPr>
        <w:t>According to the data the maximum number of people work 40 hours per week.</w:t>
      </w:r>
    </w:p>
    <w:p w14:paraId="7CEFC965" w14:textId="219D66BC" w:rsidR="004839E1" w:rsidRDefault="004839E1" w:rsidP="00A375F5">
      <w:pPr>
        <w:pStyle w:val="ListParagraph"/>
        <w:numPr>
          <w:ilvl w:val="0"/>
          <w:numId w:val="25"/>
        </w:numPr>
        <w:rPr>
          <w:sz w:val="24"/>
          <w:szCs w:val="24"/>
        </w:rPr>
      </w:pPr>
      <w:r w:rsidRPr="00B322BB">
        <w:rPr>
          <w:sz w:val="24"/>
          <w:szCs w:val="24"/>
        </w:rPr>
        <w:t>The data consist of information of people from 41 countries but maximum number of data is of United States.</w:t>
      </w:r>
    </w:p>
    <w:p w14:paraId="0067796B" w14:textId="1D017BBB" w:rsidR="00A171BD" w:rsidRPr="00A171BD" w:rsidRDefault="00BA5E98" w:rsidP="00A171BD">
      <w:pPr>
        <w:rPr>
          <w:sz w:val="24"/>
          <w:szCs w:val="24"/>
        </w:rPr>
      </w:pPr>
      <w:r>
        <w:rPr>
          <w:noProof/>
          <w:sz w:val="24"/>
          <w:szCs w:val="24"/>
        </w:rPr>
        <w:lastRenderedPageBreak/>
        <w:drawing>
          <wp:inline distT="0" distB="0" distL="0" distR="0" wp14:anchorId="5CF474EC" wp14:editId="3B59A38B">
            <wp:extent cx="2590800" cy="1652836"/>
            <wp:effectExtent l="0" t="0" r="0" b="5080"/>
            <wp:docPr id="793608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08430" name="Picture 7936084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725" cy="1690428"/>
                    </a:xfrm>
                    <a:prstGeom prst="rect">
                      <a:avLst/>
                    </a:prstGeom>
                  </pic:spPr>
                </pic:pic>
              </a:graphicData>
            </a:graphic>
          </wp:inline>
        </w:drawing>
      </w:r>
      <w:r w:rsidR="00A171BD">
        <w:rPr>
          <w:noProof/>
          <w:sz w:val="24"/>
          <w:szCs w:val="24"/>
        </w:rPr>
        <w:drawing>
          <wp:anchor distT="0" distB="0" distL="114300" distR="114300" simplePos="0" relativeHeight="251658240" behindDoc="0" locked="0" layoutInCell="1" allowOverlap="1" wp14:anchorId="1D9F2E6D" wp14:editId="5ACB110A">
            <wp:simplePos x="1143000" y="7306733"/>
            <wp:positionH relativeFrom="column">
              <wp:align>left</wp:align>
            </wp:positionH>
            <wp:positionV relativeFrom="paragraph">
              <wp:align>top</wp:align>
            </wp:positionV>
            <wp:extent cx="2777067" cy="1612242"/>
            <wp:effectExtent l="0" t="0" r="4445" b="7620"/>
            <wp:wrapSquare wrapText="bothSides"/>
            <wp:docPr id="512825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25996" name="Picture 5128259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7067" cy="1612242"/>
                    </a:xfrm>
                    <a:prstGeom prst="rect">
                      <a:avLst/>
                    </a:prstGeom>
                  </pic:spPr>
                </pic:pic>
              </a:graphicData>
            </a:graphic>
          </wp:anchor>
        </w:drawing>
      </w:r>
      <w:r>
        <w:rPr>
          <w:sz w:val="24"/>
          <w:szCs w:val="24"/>
        </w:rPr>
        <w:br w:type="textWrapping" w:clear="all"/>
      </w:r>
    </w:p>
    <w:p w14:paraId="3D59B298" w14:textId="445291BD" w:rsidR="004839E1" w:rsidRDefault="004839E1" w:rsidP="00A375F5">
      <w:pPr>
        <w:pStyle w:val="ListParagraph"/>
        <w:numPr>
          <w:ilvl w:val="0"/>
          <w:numId w:val="25"/>
        </w:numPr>
        <w:rPr>
          <w:sz w:val="24"/>
          <w:szCs w:val="24"/>
        </w:rPr>
      </w:pPr>
      <w:r w:rsidRPr="00B322BB">
        <w:rPr>
          <w:sz w:val="24"/>
          <w:szCs w:val="24"/>
        </w:rPr>
        <w:t>People earning less than $50k are almost thrice in number in comparison to people earning more than $50k.</w:t>
      </w:r>
    </w:p>
    <w:p w14:paraId="5F24109A" w14:textId="54FA3D50" w:rsidR="00BA5E98" w:rsidRDefault="00BA5E98" w:rsidP="00A375F5">
      <w:pPr>
        <w:pStyle w:val="ListParagraph"/>
        <w:numPr>
          <w:ilvl w:val="0"/>
          <w:numId w:val="25"/>
        </w:numPr>
        <w:rPr>
          <w:sz w:val="24"/>
          <w:szCs w:val="24"/>
        </w:rPr>
      </w:pPr>
      <w:r>
        <w:rPr>
          <w:sz w:val="24"/>
          <w:szCs w:val="24"/>
        </w:rPr>
        <w:t>Highest level of education for most of the people is “HS-grad”</w:t>
      </w:r>
    </w:p>
    <w:p w14:paraId="398DFFBF" w14:textId="77777777" w:rsidR="00BA5E98" w:rsidRPr="00BA5E98" w:rsidRDefault="00BA5E98" w:rsidP="00BA5E98">
      <w:pPr>
        <w:rPr>
          <w:sz w:val="24"/>
          <w:szCs w:val="24"/>
        </w:rPr>
      </w:pPr>
    </w:p>
    <w:p w14:paraId="30B5CA1C" w14:textId="38F3A726" w:rsidR="00C53D51" w:rsidRPr="00B322BB" w:rsidRDefault="00C53D51" w:rsidP="00C53D51">
      <w:pPr>
        <w:pStyle w:val="ListParagraph"/>
        <w:numPr>
          <w:ilvl w:val="0"/>
          <w:numId w:val="25"/>
        </w:numPr>
        <w:rPr>
          <w:sz w:val="24"/>
          <w:szCs w:val="24"/>
        </w:rPr>
      </w:pPr>
      <w:r w:rsidRPr="00B322BB">
        <w:rPr>
          <w:sz w:val="24"/>
          <w:szCs w:val="24"/>
        </w:rPr>
        <w:t xml:space="preserve">According to the data the maximum amount of capital gain has been done by the people working in “Self-emp-inc (Self-employed incorporated)” work class.  The top 3 capital gain mean of work class are as follows- </w:t>
      </w:r>
    </w:p>
    <w:p w14:paraId="1366919F" w14:textId="589B4B42" w:rsidR="00C53D51" w:rsidRPr="00B322BB" w:rsidRDefault="00C53D51" w:rsidP="00C53D51">
      <w:pPr>
        <w:pStyle w:val="ListParagraph"/>
        <w:numPr>
          <w:ilvl w:val="0"/>
          <w:numId w:val="26"/>
        </w:numPr>
        <w:rPr>
          <w:sz w:val="24"/>
          <w:szCs w:val="24"/>
        </w:rPr>
      </w:pPr>
      <w:r w:rsidRPr="00B322BB">
        <w:rPr>
          <w:sz w:val="24"/>
          <w:szCs w:val="24"/>
        </w:rPr>
        <w:t xml:space="preserve">Self-emp-inc        </w:t>
      </w:r>
      <w:r w:rsidR="002979F3" w:rsidRPr="002979F3">
        <w:rPr>
          <w:sz w:val="24"/>
          <w:szCs w:val="24"/>
        </w:rPr>
        <w:t>3994.00</w:t>
      </w:r>
    </w:p>
    <w:p w14:paraId="7E3EAD2F" w14:textId="26D05B0C" w:rsidR="00C53D51" w:rsidRPr="00B322BB" w:rsidRDefault="00C53D51" w:rsidP="00C53D51">
      <w:pPr>
        <w:pStyle w:val="ListParagraph"/>
        <w:numPr>
          <w:ilvl w:val="0"/>
          <w:numId w:val="26"/>
        </w:numPr>
        <w:rPr>
          <w:sz w:val="24"/>
          <w:szCs w:val="24"/>
        </w:rPr>
      </w:pPr>
      <w:r w:rsidRPr="00B322BB">
        <w:rPr>
          <w:sz w:val="24"/>
          <w:szCs w:val="24"/>
        </w:rPr>
        <w:t xml:space="preserve">Self-emp-not-inc    </w:t>
      </w:r>
      <w:r w:rsidR="002979F3" w:rsidRPr="002979F3">
        <w:rPr>
          <w:sz w:val="24"/>
          <w:szCs w:val="24"/>
        </w:rPr>
        <w:t>2215.05</w:t>
      </w:r>
    </w:p>
    <w:p w14:paraId="55918529" w14:textId="37712123" w:rsidR="00C53D51" w:rsidRPr="00B322BB" w:rsidRDefault="002979F3" w:rsidP="00C53D51">
      <w:pPr>
        <w:pStyle w:val="ListParagraph"/>
        <w:numPr>
          <w:ilvl w:val="0"/>
          <w:numId w:val="26"/>
        </w:numPr>
        <w:rPr>
          <w:sz w:val="24"/>
          <w:szCs w:val="24"/>
        </w:rPr>
      </w:pPr>
      <w:r w:rsidRPr="002979F3">
        <w:rPr>
          <w:sz w:val="24"/>
          <w:szCs w:val="24"/>
        </w:rPr>
        <w:t>Without-pay         1104.00</w:t>
      </w:r>
    </w:p>
    <w:p w14:paraId="148184DE" w14:textId="571A8901" w:rsidR="00266CFE" w:rsidRPr="00B322BB" w:rsidRDefault="00266CFE" w:rsidP="00266CFE">
      <w:pPr>
        <w:pStyle w:val="ListParagraph"/>
        <w:numPr>
          <w:ilvl w:val="0"/>
          <w:numId w:val="27"/>
        </w:numPr>
        <w:rPr>
          <w:sz w:val="24"/>
          <w:szCs w:val="24"/>
        </w:rPr>
      </w:pPr>
      <w:r w:rsidRPr="00B322BB">
        <w:rPr>
          <w:sz w:val="24"/>
          <w:szCs w:val="24"/>
        </w:rPr>
        <w:t xml:space="preserve">According to the dataset only </w:t>
      </w:r>
      <w:r w:rsidR="002979F3" w:rsidRPr="002979F3">
        <w:rPr>
          <w:sz w:val="24"/>
          <w:szCs w:val="24"/>
        </w:rPr>
        <w:t>5.86</w:t>
      </w:r>
      <w:r w:rsidRPr="00B322BB">
        <w:rPr>
          <w:sz w:val="24"/>
          <w:szCs w:val="24"/>
        </w:rPr>
        <w:t>% of people who are just High-School graduate are earning more than $50k annually.</w:t>
      </w:r>
    </w:p>
    <w:p w14:paraId="0FAF98A1" w14:textId="63C416C8" w:rsidR="00B322BB" w:rsidRDefault="00643105" w:rsidP="00B322BB">
      <w:pPr>
        <w:pStyle w:val="ListParagraph"/>
        <w:numPr>
          <w:ilvl w:val="0"/>
          <w:numId w:val="27"/>
        </w:numPr>
        <w:rPr>
          <w:sz w:val="24"/>
          <w:szCs w:val="24"/>
        </w:rPr>
      </w:pPr>
      <w:r w:rsidRPr="00B322BB">
        <w:rPr>
          <w:sz w:val="24"/>
          <w:szCs w:val="24"/>
        </w:rPr>
        <w:t xml:space="preserve">According to the dataset </w:t>
      </w:r>
      <w:r w:rsidR="002979F3" w:rsidRPr="002979F3">
        <w:rPr>
          <w:sz w:val="24"/>
          <w:szCs w:val="24"/>
        </w:rPr>
        <w:t>56.43</w:t>
      </w:r>
      <w:r w:rsidR="00266CFE" w:rsidRPr="00B322BB">
        <w:rPr>
          <w:sz w:val="24"/>
          <w:szCs w:val="24"/>
        </w:rPr>
        <w:t>% of the people of United States are earning less than $50k annually.</w:t>
      </w:r>
    </w:p>
    <w:p w14:paraId="5D805EDB" w14:textId="77777777" w:rsidR="003E2D91" w:rsidRPr="003E2D91" w:rsidRDefault="003E2D91" w:rsidP="003E2D91">
      <w:pPr>
        <w:rPr>
          <w:sz w:val="24"/>
          <w:szCs w:val="24"/>
        </w:rPr>
      </w:pPr>
    </w:p>
    <w:p w14:paraId="56B3E564" w14:textId="77777777" w:rsidR="003E2D91" w:rsidRDefault="003E2D91" w:rsidP="00FC34B7">
      <w:pPr>
        <w:rPr>
          <w:sz w:val="24"/>
          <w:szCs w:val="24"/>
        </w:rPr>
      </w:pPr>
    </w:p>
    <w:p w14:paraId="54384ECF" w14:textId="77777777" w:rsidR="003E2D91" w:rsidRDefault="003E2D91" w:rsidP="00FC34B7">
      <w:pPr>
        <w:rPr>
          <w:sz w:val="24"/>
          <w:szCs w:val="24"/>
        </w:rPr>
      </w:pPr>
    </w:p>
    <w:p w14:paraId="634AB6A1" w14:textId="77777777" w:rsidR="003E2D91" w:rsidRDefault="003E2D91" w:rsidP="00FC34B7">
      <w:pPr>
        <w:rPr>
          <w:sz w:val="24"/>
          <w:szCs w:val="24"/>
        </w:rPr>
      </w:pPr>
    </w:p>
    <w:p w14:paraId="5CAB2030" w14:textId="77777777" w:rsidR="003E2D91" w:rsidRDefault="003E2D91" w:rsidP="00FC34B7">
      <w:pPr>
        <w:rPr>
          <w:sz w:val="24"/>
          <w:szCs w:val="24"/>
        </w:rPr>
      </w:pPr>
    </w:p>
    <w:p w14:paraId="63EC553D" w14:textId="77777777" w:rsidR="003E2D91" w:rsidRDefault="003E2D91" w:rsidP="00FC34B7">
      <w:pPr>
        <w:rPr>
          <w:sz w:val="24"/>
          <w:szCs w:val="24"/>
        </w:rPr>
      </w:pPr>
    </w:p>
    <w:p w14:paraId="0AE1921A" w14:textId="77777777" w:rsidR="003E2D91" w:rsidRDefault="003E2D91" w:rsidP="00FC34B7">
      <w:pPr>
        <w:rPr>
          <w:sz w:val="24"/>
          <w:szCs w:val="24"/>
        </w:rPr>
      </w:pPr>
    </w:p>
    <w:p w14:paraId="5804CA32" w14:textId="46A0336C" w:rsidR="00FC34B7" w:rsidRDefault="003E2D91" w:rsidP="00FC34B7">
      <w:pPr>
        <w:rPr>
          <w:sz w:val="24"/>
          <w:szCs w:val="24"/>
        </w:rPr>
      </w:pPr>
      <w:r>
        <w:rPr>
          <w:noProof/>
          <w:sz w:val="24"/>
          <w:szCs w:val="24"/>
        </w:rPr>
        <w:lastRenderedPageBreak/>
        <w:drawing>
          <wp:inline distT="0" distB="0" distL="0" distR="0" wp14:anchorId="0431F173" wp14:editId="3DC8B9B6">
            <wp:extent cx="2798233" cy="2646207"/>
            <wp:effectExtent l="0" t="0" r="2540" b="1905"/>
            <wp:docPr id="20484356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35673" name="Picture 2048435673"/>
                    <pic:cNvPicPr/>
                  </pic:nvPicPr>
                  <pic:blipFill>
                    <a:blip r:embed="rId15">
                      <a:extLst>
                        <a:ext uri="{28A0092B-C50C-407E-A947-70E740481C1C}">
                          <a14:useLocalDpi xmlns:a14="http://schemas.microsoft.com/office/drawing/2010/main" val="0"/>
                        </a:ext>
                      </a:extLst>
                    </a:blip>
                    <a:stretch>
                      <a:fillRect/>
                    </a:stretch>
                  </pic:blipFill>
                  <pic:spPr>
                    <a:xfrm>
                      <a:off x="0" y="0"/>
                      <a:ext cx="2816362" cy="2663351"/>
                    </a:xfrm>
                    <a:prstGeom prst="rect">
                      <a:avLst/>
                    </a:prstGeom>
                  </pic:spPr>
                </pic:pic>
              </a:graphicData>
            </a:graphic>
          </wp:inline>
        </w:drawing>
      </w:r>
      <w:r>
        <w:rPr>
          <w:noProof/>
          <w:sz w:val="24"/>
          <w:szCs w:val="24"/>
        </w:rPr>
        <w:drawing>
          <wp:inline distT="0" distB="0" distL="0" distR="0" wp14:anchorId="7CAD7F4D" wp14:editId="7FAB369F">
            <wp:extent cx="2679700" cy="2133751"/>
            <wp:effectExtent l="0" t="0" r="6350" b="0"/>
            <wp:docPr id="17862233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23328" name="Picture 1786223328"/>
                    <pic:cNvPicPr/>
                  </pic:nvPicPr>
                  <pic:blipFill>
                    <a:blip r:embed="rId16">
                      <a:extLst>
                        <a:ext uri="{28A0092B-C50C-407E-A947-70E740481C1C}">
                          <a14:useLocalDpi xmlns:a14="http://schemas.microsoft.com/office/drawing/2010/main" val="0"/>
                        </a:ext>
                      </a:extLst>
                    </a:blip>
                    <a:stretch>
                      <a:fillRect/>
                    </a:stretch>
                  </pic:blipFill>
                  <pic:spPr>
                    <a:xfrm>
                      <a:off x="0" y="0"/>
                      <a:ext cx="2705618" cy="2154388"/>
                    </a:xfrm>
                    <a:prstGeom prst="rect">
                      <a:avLst/>
                    </a:prstGeom>
                  </pic:spPr>
                </pic:pic>
              </a:graphicData>
            </a:graphic>
          </wp:inline>
        </w:drawing>
      </w:r>
    </w:p>
    <w:p w14:paraId="216E5608" w14:textId="4D01BFA3" w:rsidR="003E2D91" w:rsidRDefault="00B12B86" w:rsidP="003E2D91">
      <w:pPr>
        <w:pStyle w:val="ListParagraph"/>
        <w:numPr>
          <w:ilvl w:val="0"/>
          <w:numId w:val="38"/>
        </w:numPr>
        <w:rPr>
          <w:sz w:val="24"/>
          <w:szCs w:val="24"/>
        </w:rPr>
      </w:pPr>
      <w:r>
        <w:rPr>
          <w:sz w:val="24"/>
          <w:szCs w:val="24"/>
        </w:rPr>
        <w:t>The data says more people of white race are earning more than $50k annually.</w:t>
      </w:r>
    </w:p>
    <w:p w14:paraId="26C34312" w14:textId="0D61F881" w:rsidR="00B12B86" w:rsidRDefault="00B12B86" w:rsidP="00B12B86">
      <w:pPr>
        <w:pStyle w:val="ListParagraph"/>
        <w:numPr>
          <w:ilvl w:val="0"/>
          <w:numId w:val="38"/>
        </w:numPr>
        <w:rPr>
          <w:sz w:val="24"/>
          <w:szCs w:val="24"/>
        </w:rPr>
      </w:pPr>
      <w:r>
        <w:rPr>
          <w:sz w:val="24"/>
          <w:szCs w:val="24"/>
        </w:rPr>
        <w:t xml:space="preserve">Males in different countries have a </w:t>
      </w:r>
      <w:r w:rsidR="00115140">
        <w:rPr>
          <w:sz w:val="24"/>
          <w:szCs w:val="24"/>
        </w:rPr>
        <w:t>higher chance</w:t>
      </w:r>
      <w:r>
        <w:rPr>
          <w:sz w:val="24"/>
          <w:szCs w:val="24"/>
        </w:rPr>
        <w:t xml:space="preserve"> of earning more than $50k annually than females</w:t>
      </w:r>
    </w:p>
    <w:p w14:paraId="797526C6" w14:textId="214BAF7F" w:rsidR="00B12B86" w:rsidRDefault="00B12B86" w:rsidP="00B12B86">
      <w:pPr>
        <w:rPr>
          <w:sz w:val="24"/>
          <w:szCs w:val="24"/>
        </w:rPr>
      </w:pPr>
      <w:r>
        <w:rPr>
          <w:noProof/>
          <w:sz w:val="24"/>
          <w:szCs w:val="24"/>
        </w:rPr>
        <w:drawing>
          <wp:inline distT="0" distB="0" distL="0" distR="0" wp14:anchorId="26D3C351" wp14:editId="2D35D1A2">
            <wp:extent cx="2802467" cy="2473901"/>
            <wp:effectExtent l="0" t="0" r="0" b="3175"/>
            <wp:docPr id="15746874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488" name="Picture 1574687488"/>
                    <pic:cNvPicPr/>
                  </pic:nvPicPr>
                  <pic:blipFill>
                    <a:blip r:embed="rId17">
                      <a:extLst>
                        <a:ext uri="{28A0092B-C50C-407E-A947-70E740481C1C}">
                          <a14:useLocalDpi xmlns:a14="http://schemas.microsoft.com/office/drawing/2010/main" val="0"/>
                        </a:ext>
                      </a:extLst>
                    </a:blip>
                    <a:stretch>
                      <a:fillRect/>
                    </a:stretch>
                  </pic:blipFill>
                  <pic:spPr>
                    <a:xfrm>
                      <a:off x="0" y="0"/>
                      <a:ext cx="2821017" cy="2490276"/>
                    </a:xfrm>
                    <a:prstGeom prst="rect">
                      <a:avLst/>
                    </a:prstGeom>
                  </pic:spPr>
                </pic:pic>
              </a:graphicData>
            </a:graphic>
          </wp:inline>
        </w:drawing>
      </w:r>
      <w:r>
        <w:rPr>
          <w:noProof/>
          <w:sz w:val="24"/>
          <w:szCs w:val="24"/>
        </w:rPr>
        <w:drawing>
          <wp:inline distT="0" distB="0" distL="0" distR="0" wp14:anchorId="6F985BA6" wp14:editId="3F4F6FAC">
            <wp:extent cx="2665730" cy="2445838"/>
            <wp:effectExtent l="0" t="0" r="1270" b="0"/>
            <wp:docPr id="15144409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40911" name="Picture 1514440911"/>
                    <pic:cNvPicPr/>
                  </pic:nvPicPr>
                  <pic:blipFill>
                    <a:blip r:embed="rId18">
                      <a:extLst>
                        <a:ext uri="{28A0092B-C50C-407E-A947-70E740481C1C}">
                          <a14:useLocalDpi xmlns:a14="http://schemas.microsoft.com/office/drawing/2010/main" val="0"/>
                        </a:ext>
                      </a:extLst>
                    </a:blip>
                    <a:stretch>
                      <a:fillRect/>
                    </a:stretch>
                  </pic:blipFill>
                  <pic:spPr>
                    <a:xfrm>
                      <a:off x="0" y="0"/>
                      <a:ext cx="2749678" cy="2522861"/>
                    </a:xfrm>
                    <a:prstGeom prst="rect">
                      <a:avLst/>
                    </a:prstGeom>
                  </pic:spPr>
                </pic:pic>
              </a:graphicData>
            </a:graphic>
          </wp:inline>
        </w:drawing>
      </w:r>
    </w:p>
    <w:p w14:paraId="5FCAE1F8" w14:textId="11C8D018" w:rsidR="00B12B86" w:rsidRDefault="00B12B86" w:rsidP="00B12B86">
      <w:pPr>
        <w:pStyle w:val="ListParagraph"/>
        <w:numPr>
          <w:ilvl w:val="0"/>
          <w:numId w:val="39"/>
        </w:numPr>
        <w:rPr>
          <w:sz w:val="24"/>
          <w:szCs w:val="24"/>
        </w:rPr>
      </w:pPr>
      <w:r>
        <w:rPr>
          <w:sz w:val="24"/>
          <w:szCs w:val="24"/>
        </w:rPr>
        <w:t>Individuals with education as “Masters”, “Doctorate”, “Prof-school” have a higher chance of earning more than $50k annually.</w:t>
      </w:r>
    </w:p>
    <w:p w14:paraId="13B12AC6" w14:textId="10F309BC" w:rsidR="003E2D91" w:rsidRPr="00115140" w:rsidRDefault="00B12B86" w:rsidP="003E2D91">
      <w:pPr>
        <w:pStyle w:val="ListParagraph"/>
        <w:numPr>
          <w:ilvl w:val="0"/>
          <w:numId w:val="39"/>
        </w:numPr>
        <w:rPr>
          <w:sz w:val="24"/>
          <w:szCs w:val="24"/>
        </w:rPr>
      </w:pPr>
      <w:r>
        <w:rPr>
          <w:sz w:val="24"/>
          <w:szCs w:val="24"/>
        </w:rPr>
        <w:t xml:space="preserve">Individuals working in “Self-emp-inc” have higher ratio of </w:t>
      </w:r>
      <w:r w:rsidR="00115140">
        <w:rPr>
          <w:sz w:val="24"/>
          <w:szCs w:val="24"/>
        </w:rPr>
        <w:t>earning more than $50k annually.</w:t>
      </w:r>
    </w:p>
    <w:p w14:paraId="6D8BFD85" w14:textId="7C8EF746" w:rsidR="00B322BB" w:rsidRDefault="00B322BB" w:rsidP="00B322BB">
      <w:pPr>
        <w:pStyle w:val="Heading1"/>
        <w:rPr>
          <w:color w:val="00AA48"/>
          <w:sz w:val="36"/>
          <w:szCs w:val="36"/>
        </w:rPr>
      </w:pPr>
      <w:r w:rsidRPr="00B322BB">
        <w:rPr>
          <w:color w:val="00AA48"/>
          <w:sz w:val="36"/>
          <w:szCs w:val="36"/>
        </w:rPr>
        <w:lastRenderedPageBreak/>
        <w:t>Data Preprocessing Steps and Inspiration</w:t>
      </w:r>
    </w:p>
    <w:p w14:paraId="719450FB" w14:textId="71D42BF7" w:rsidR="003640FD" w:rsidRPr="003640FD" w:rsidRDefault="003640FD" w:rsidP="003640FD">
      <w:pPr>
        <w:rPr>
          <w:sz w:val="24"/>
          <w:szCs w:val="24"/>
        </w:rPr>
      </w:pPr>
      <w:r w:rsidRPr="003640FD">
        <w:rPr>
          <w:sz w:val="24"/>
          <w:szCs w:val="24"/>
        </w:rPr>
        <w:t>Data preprocessing is a crucial step in preparing a dataset for machine learning models.</w:t>
      </w:r>
    </w:p>
    <w:p w14:paraId="24708A91" w14:textId="59C7116E" w:rsidR="003640FD" w:rsidRPr="005D56EA" w:rsidRDefault="003640FD" w:rsidP="003640FD">
      <w:pPr>
        <w:pStyle w:val="ListParagraph"/>
        <w:numPr>
          <w:ilvl w:val="0"/>
          <w:numId w:val="28"/>
        </w:numPr>
        <w:rPr>
          <w:sz w:val="24"/>
          <w:szCs w:val="24"/>
        </w:rPr>
      </w:pPr>
      <w:r w:rsidRPr="005D56EA">
        <w:rPr>
          <w:sz w:val="24"/>
          <w:szCs w:val="24"/>
        </w:rPr>
        <w:t>Handling missing values:</w:t>
      </w:r>
    </w:p>
    <w:p w14:paraId="630A1AE6" w14:textId="30DF5B4F" w:rsidR="003640FD" w:rsidRPr="005D56EA" w:rsidRDefault="003640FD" w:rsidP="003640FD">
      <w:pPr>
        <w:pStyle w:val="ListParagraph"/>
        <w:numPr>
          <w:ilvl w:val="1"/>
          <w:numId w:val="28"/>
        </w:numPr>
        <w:rPr>
          <w:sz w:val="24"/>
          <w:szCs w:val="24"/>
        </w:rPr>
      </w:pPr>
      <w:r w:rsidRPr="005D56EA">
        <w:rPr>
          <w:sz w:val="24"/>
          <w:szCs w:val="24"/>
        </w:rPr>
        <w:t>Inspiration: Real-world datasets often contain missing values, which can significantly affect the performance of machine learning models. Handling missing values is essential to ensure that your model is trained on complete and reliable data.</w:t>
      </w:r>
    </w:p>
    <w:p w14:paraId="1C595F26" w14:textId="66A7300A" w:rsidR="00262A82" w:rsidRPr="005D56EA" w:rsidRDefault="00262A82" w:rsidP="003640FD">
      <w:pPr>
        <w:pStyle w:val="ListParagraph"/>
        <w:numPr>
          <w:ilvl w:val="1"/>
          <w:numId w:val="28"/>
        </w:numPr>
        <w:rPr>
          <w:sz w:val="24"/>
          <w:szCs w:val="24"/>
        </w:rPr>
      </w:pPr>
      <w:r w:rsidRPr="005D56EA">
        <w:rPr>
          <w:sz w:val="24"/>
          <w:szCs w:val="24"/>
        </w:rPr>
        <w:t xml:space="preserve">Actions taken: </w:t>
      </w:r>
    </w:p>
    <w:p w14:paraId="6ABB3C0C" w14:textId="1049C5BC" w:rsidR="00262A82" w:rsidRPr="005D56EA" w:rsidRDefault="00262A82" w:rsidP="00262A82">
      <w:pPr>
        <w:pStyle w:val="ListParagraph"/>
        <w:numPr>
          <w:ilvl w:val="2"/>
          <w:numId w:val="28"/>
        </w:numPr>
        <w:rPr>
          <w:sz w:val="24"/>
          <w:szCs w:val="24"/>
        </w:rPr>
      </w:pPr>
      <w:r w:rsidRPr="005D56EA">
        <w:rPr>
          <w:sz w:val="24"/>
          <w:szCs w:val="24"/>
        </w:rPr>
        <w:t>The dataset contained some initial space in the dataset to handle that I used “</w:t>
      </w:r>
      <w:proofErr w:type="spellStart"/>
      <w:r w:rsidRPr="005D56EA">
        <w:rPr>
          <w:sz w:val="24"/>
          <w:szCs w:val="24"/>
        </w:rPr>
        <w:t>skipinitialspace</w:t>
      </w:r>
      <w:proofErr w:type="spellEnd"/>
      <w:r w:rsidRPr="005D56EA">
        <w:rPr>
          <w:sz w:val="24"/>
          <w:szCs w:val="24"/>
        </w:rPr>
        <w:t xml:space="preserve">= True” </w:t>
      </w:r>
    </w:p>
    <w:p w14:paraId="73EE878A" w14:textId="3E1AA762" w:rsidR="00262A82" w:rsidRPr="005D56EA" w:rsidRDefault="00262A82" w:rsidP="006A4866">
      <w:pPr>
        <w:pStyle w:val="ListParagraph"/>
        <w:numPr>
          <w:ilvl w:val="2"/>
          <w:numId w:val="28"/>
        </w:numPr>
        <w:rPr>
          <w:sz w:val="24"/>
          <w:szCs w:val="24"/>
        </w:rPr>
      </w:pPr>
      <w:r w:rsidRPr="005D56EA">
        <w:rPr>
          <w:sz w:val="24"/>
          <w:szCs w:val="24"/>
        </w:rPr>
        <w:t>Dataset had symbol “?” in some places I replaced that with “nan”</w:t>
      </w:r>
    </w:p>
    <w:p w14:paraId="1406E7FF" w14:textId="5D0FA929" w:rsidR="00262A82" w:rsidRPr="005D56EA" w:rsidRDefault="00262A82" w:rsidP="00262A82">
      <w:pPr>
        <w:pStyle w:val="ListParagraph"/>
        <w:numPr>
          <w:ilvl w:val="2"/>
          <w:numId w:val="28"/>
        </w:numPr>
        <w:rPr>
          <w:sz w:val="24"/>
          <w:szCs w:val="24"/>
        </w:rPr>
      </w:pPr>
      <w:r w:rsidRPr="005D56EA">
        <w:rPr>
          <w:sz w:val="24"/>
          <w:szCs w:val="24"/>
        </w:rPr>
        <w:t>There were some null and duplicated values and they were not a lot so I decided to drop them.</w:t>
      </w:r>
    </w:p>
    <w:p w14:paraId="6AF07086" w14:textId="3AAEE8F8" w:rsidR="006A4866" w:rsidRDefault="006A4866" w:rsidP="00262A82">
      <w:pPr>
        <w:pStyle w:val="ListParagraph"/>
        <w:numPr>
          <w:ilvl w:val="2"/>
          <w:numId w:val="28"/>
        </w:numPr>
        <w:rPr>
          <w:sz w:val="24"/>
          <w:szCs w:val="24"/>
        </w:rPr>
      </w:pPr>
      <w:r w:rsidRPr="005D56EA">
        <w:rPr>
          <w:sz w:val="24"/>
          <w:szCs w:val="24"/>
        </w:rPr>
        <w:t>I observed the target column in the dataset is empty so I renamed it to “Income”</w:t>
      </w:r>
    </w:p>
    <w:p w14:paraId="5436BE97" w14:textId="77777777" w:rsidR="005D56EA" w:rsidRPr="005D56EA" w:rsidRDefault="005D56EA" w:rsidP="005D56EA">
      <w:pPr>
        <w:pStyle w:val="ListParagraph"/>
        <w:ind w:left="2160"/>
        <w:rPr>
          <w:sz w:val="24"/>
          <w:szCs w:val="24"/>
        </w:rPr>
      </w:pPr>
    </w:p>
    <w:p w14:paraId="4B4F590A" w14:textId="77777777" w:rsidR="006A4866" w:rsidRPr="005D56EA" w:rsidRDefault="006A4866" w:rsidP="006A4866">
      <w:pPr>
        <w:pStyle w:val="ListParagraph"/>
        <w:numPr>
          <w:ilvl w:val="0"/>
          <w:numId w:val="28"/>
        </w:numPr>
        <w:rPr>
          <w:sz w:val="24"/>
          <w:szCs w:val="24"/>
        </w:rPr>
      </w:pPr>
      <w:r w:rsidRPr="005D56EA">
        <w:rPr>
          <w:sz w:val="24"/>
          <w:szCs w:val="24"/>
        </w:rPr>
        <w:t>Removing Outliers:</w:t>
      </w:r>
    </w:p>
    <w:p w14:paraId="23022FE2" w14:textId="77777777" w:rsidR="00B73BE0" w:rsidRPr="005D56EA" w:rsidRDefault="006A4866" w:rsidP="006A4866">
      <w:pPr>
        <w:pStyle w:val="ListParagraph"/>
        <w:numPr>
          <w:ilvl w:val="1"/>
          <w:numId w:val="28"/>
        </w:numPr>
        <w:rPr>
          <w:sz w:val="24"/>
          <w:szCs w:val="24"/>
        </w:rPr>
      </w:pPr>
      <w:r w:rsidRPr="005D56EA">
        <w:rPr>
          <w:sz w:val="24"/>
          <w:szCs w:val="24"/>
        </w:rPr>
        <w:t>Inspiration: Outliers can have a significant impact on the performance of certain models. Removing extreme values can improve the model's robustness and generalization.</w:t>
      </w:r>
    </w:p>
    <w:p w14:paraId="6F3D913D" w14:textId="2271DB8E" w:rsidR="004F7097" w:rsidRDefault="00B73BE0" w:rsidP="004F7097">
      <w:pPr>
        <w:pStyle w:val="ListParagraph"/>
        <w:numPr>
          <w:ilvl w:val="1"/>
          <w:numId w:val="28"/>
        </w:numPr>
        <w:rPr>
          <w:sz w:val="24"/>
          <w:szCs w:val="24"/>
        </w:rPr>
      </w:pPr>
      <w:r w:rsidRPr="005D56EA">
        <w:rPr>
          <w:sz w:val="24"/>
          <w:szCs w:val="24"/>
        </w:rPr>
        <w:t xml:space="preserve">Actions Taken: </w:t>
      </w:r>
      <w:r w:rsidR="006A4866" w:rsidRPr="005D56EA">
        <w:rPr>
          <w:sz w:val="24"/>
          <w:szCs w:val="24"/>
        </w:rPr>
        <w:t>With the help of boxplot from matplotlib I plotted box plot of integer columns to check the presence of outliers in the dataset. The outliers were removed with the help Inter Quartile Method. I had observed box plot diagram of two columns</w:t>
      </w:r>
      <w:r w:rsidRPr="005D56EA">
        <w:rPr>
          <w:sz w:val="24"/>
          <w:szCs w:val="24"/>
        </w:rPr>
        <w:t xml:space="preserve"> </w:t>
      </w:r>
      <w:r w:rsidR="006A4866" w:rsidRPr="005D56EA">
        <w:rPr>
          <w:sz w:val="24"/>
          <w:szCs w:val="24"/>
        </w:rPr>
        <w:t>(</w:t>
      </w:r>
      <w:r w:rsidR="00CD3746" w:rsidRPr="005D56EA">
        <w:rPr>
          <w:sz w:val="24"/>
          <w:szCs w:val="24"/>
        </w:rPr>
        <w:t>‘</w:t>
      </w:r>
      <w:r w:rsidR="006A4866" w:rsidRPr="005D56EA">
        <w:rPr>
          <w:sz w:val="24"/>
          <w:szCs w:val="24"/>
        </w:rPr>
        <w:t>capital-gain</w:t>
      </w:r>
      <w:r w:rsidR="00CD3746" w:rsidRPr="005D56EA">
        <w:rPr>
          <w:sz w:val="24"/>
          <w:szCs w:val="24"/>
        </w:rPr>
        <w:t>’</w:t>
      </w:r>
      <w:r w:rsidR="006A4866" w:rsidRPr="005D56EA">
        <w:rPr>
          <w:sz w:val="24"/>
          <w:szCs w:val="24"/>
        </w:rPr>
        <w:t xml:space="preserve">, </w:t>
      </w:r>
      <w:r w:rsidR="00CD3746" w:rsidRPr="005D56EA">
        <w:rPr>
          <w:sz w:val="24"/>
          <w:szCs w:val="24"/>
        </w:rPr>
        <w:t>‘</w:t>
      </w:r>
      <w:r w:rsidR="006A4866" w:rsidRPr="005D56EA">
        <w:rPr>
          <w:sz w:val="24"/>
          <w:szCs w:val="24"/>
        </w:rPr>
        <w:t>capital-loss</w:t>
      </w:r>
      <w:r w:rsidR="00CD3746" w:rsidRPr="005D56EA">
        <w:rPr>
          <w:sz w:val="24"/>
          <w:szCs w:val="24"/>
        </w:rPr>
        <w:t>’</w:t>
      </w:r>
      <w:r w:rsidR="006A4866" w:rsidRPr="005D56EA">
        <w:rPr>
          <w:sz w:val="24"/>
          <w:szCs w:val="24"/>
        </w:rPr>
        <w:t>) are not visible suggesting most of the data in these columns are outliers so I haven’t used the IQR method on these columns.</w:t>
      </w:r>
    </w:p>
    <w:p w14:paraId="025E26BC" w14:textId="77777777" w:rsidR="004F7097" w:rsidRPr="004F7097" w:rsidRDefault="004F7097" w:rsidP="004F7097">
      <w:pPr>
        <w:pStyle w:val="ListParagraph"/>
        <w:rPr>
          <w:sz w:val="24"/>
          <w:szCs w:val="24"/>
        </w:rPr>
      </w:pPr>
    </w:p>
    <w:p w14:paraId="73B29DED" w14:textId="77777777" w:rsidR="00CD3746" w:rsidRPr="005D56EA" w:rsidRDefault="00CD3746" w:rsidP="00CD3746">
      <w:pPr>
        <w:pStyle w:val="ListParagraph"/>
        <w:numPr>
          <w:ilvl w:val="0"/>
          <w:numId w:val="28"/>
        </w:numPr>
        <w:rPr>
          <w:sz w:val="24"/>
          <w:szCs w:val="24"/>
        </w:rPr>
      </w:pPr>
      <w:r w:rsidRPr="005D56EA">
        <w:rPr>
          <w:sz w:val="24"/>
          <w:szCs w:val="24"/>
        </w:rPr>
        <w:t>Encoding Categorical Variables:</w:t>
      </w:r>
    </w:p>
    <w:p w14:paraId="4C3E1883" w14:textId="04D8D2EE" w:rsidR="00CD3746" w:rsidRPr="005D56EA" w:rsidRDefault="00CD3746" w:rsidP="00CD3746">
      <w:pPr>
        <w:pStyle w:val="ListParagraph"/>
        <w:numPr>
          <w:ilvl w:val="1"/>
          <w:numId w:val="28"/>
        </w:numPr>
        <w:rPr>
          <w:sz w:val="24"/>
          <w:szCs w:val="24"/>
        </w:rPr>
      </w:pPr>
      <w:r w:rsidRPr="005D56EA">
        <w:rPr>
          <w:sz w:val="24"/>
          <w:szCs w:val="24"/>
        </w:rPr>
        <w:t>Inspiration: Machine learning models typically require numerical input, so categorical variables need to be encoded. This is necessary to represent the categorical information in a format that the algorithm can understand.</w:t>
      </w:r>
    </w:p>
    <w:p w14:paraId="2DA5D8DD" w14:textId="3C8E0893" w:rsidR="005D56EA" w:rsidRPr="004F7097" w:rsidRDefault="00CD3746" w:rsidP="004F7097">
      <w:pPr>
        <w:pStyle w:val="ListParagraph"/>
        <w:numPr>
          <w:ilvl w:val="1"/>
          <w:numId w:val="28"/>
        </w:numPr>
        <w:rPr>
          <w:sz w:val="24"/>
          <w:szCs w:val="24"/>
        </w:rPr>
      </w:pPr>
      <w:r w:rsidRPr="005D56EA">
        <w:rPr>
          <w:sz w:val="24"/>
          <w:szCs w:val="24"/>
        </w:rPr>
        <w:t>Actions Taken: I encoded the categorical variables using “label encoding” technique from “</w:t>
      </w:r>
      <w:proofErr w:type="spellStart"/>
      <w:proofErr w:type="gramStart"/>
      <w:r w:rsidRPr="005D56EA">
        <w:rPr>
          <w:sz w:val="24"/>
          <w:szCs w:val="24"/>
        </w:rPr>
        <w:t>sklearn.preprocessing</w:t>
      </w:r>
      <w:proofErr w:type="spellEnd"/>
      <w:proofErr w:type="gramEnd"/>
      <w:r w:rsidRPr="005D56EA">
        <w:rPr>
          <w:sz w:val="24"/>
          <w:szCs w:val="24"/>
        </w:rPr>
        <w:t>”.</w:t>
      </w:r>
    </w:p>
    <w:p w14:paraId="7521D585" w14:textId="641B8438" w:rsidR="00CD3746" w:rsidRPr="005D56EA" w:rsidRDefault="00CD3746" w:rsidP="005D56EA">
      <w:pPr>
        <w:pStyle w:val="ListParagraph"/>
        <w:numPr>
          <w:ilvl w:val="0"/>
          <w:numId w:val="28"/>
        </w:numPr>
        <w:rPr>
          <w:sz w:val="24"/>
          <w:szCs w:val="24"/>
        </w:rPr>
      </w:pPr>
      <w:r w:rsidRPr="005D56EA">
        <w:rPr>
          <w:sz w:val="24"/>
          <w:szCs w:val="24"/>
        </w:rPr>
        <w:lastRenderedPageBreak/>
        <w:t>Data Splitting:</w:t>
      </w:r>
    </w:p>
    <w:p w14:paraId="2E094BEC" w14:textId="3A7EAF99" w:rsidR="00CD3746" w:rsidRPr="005D56EA" w:rsidRDefault="00CD3746" w:rsidP="00CD3746">
      <w:pPr>
        <w:pStyle w:val="ListParagraph"/>
        <w:numPr>
          <w:ilvl w:val="1"/>
          <w:numId w:val="28"/>
        </w:numPr>
        <w:rPr>
          <w:sz w:val="24"/>
          <w:szCs w:val="24"/>
        </w:rPr>
      </w:pPr>
      <w:r w:rsidRPr="005D56EA">
        <w:rPr>
          <w:sz w:val="24"/>
          <w:szCs w:val="24"/>
        </w:rPr>
        <w:t>Inspiration: Splitting the dataset into training and testing sets is crucial to evaluate the model's performance on unseen data.</w:t>
      </w:r>
    </w:p>
    <w:p w14:paraId="35B27946" w14:textId="1A85D4D2" w:rsidR="00CD3746" w:rsidRDefault="00CD3746" w:rsidP="00CD3746">
      <w:pPr>
        <w:pStyle w:val="ListParagraph"/>
        <w:numPr>
          <w:ilvl w:val="1"/>
          <w:numId w:val="28"/>
        </w:numPr>
        <w:rPr>
          <w:sz w:val="24"/>
          <w:szCs w:val="24"/>
        </w:rPr>
      </w:pPr>
      <w:r w:rsidRPr="005D56EA">
        <w:rPr>
          <w:sz w:val="24"/>
          <w:szCs w:val="24"/>
        </w:rPr>
        <w:t>Actions Taken: I split the dataset into training and testing sets using ratio of 80% training and 20% testing</w:t>
      </w:r>
      <w:r w:rsidR="00C155FE" w:rsidRPr="005D56EA">
        <w:rPr>
          <w:sz w:val="24"/>
          <w:szCs w:val="24"/>
        </w:rPr>
        <w:t xml:space="preserve"> set</w:t>
      </w:r>
      <w:r w:rsidRPr="005D56EA">
        <w:rPr>
          <w:sz w:val="24"/>
          <w:szCs w:val="24"/>
        </w:rPr>
        <w:t>.</w:t>
      </w:r>
    </w:p>
    <w:p w14:paraId="38D6C041" w14:textId="77777777" w:rsidR="005D56EA" w:rsidRPr="005D56EA" w:rsidRDefault="005D56EA" w:rsidP="005D56EA">
      <w:pPr>
        <w:pStyle w:val="ListParagraph"/>
        <w:rPr>
          <w:sz w:val="24"/>
          <w:szCs w:val="24"/>
        </w:rPr>
      </w:pPr>
    </w:p>
    <w:p w14:paraId="4C7E5612" w14:textId="77777777" w:rsidR="00C155FE" w:rsidRPr="005D56EA" w:rsidRDefault="00C155FE" w:rsidP="00C155FE">
      <w:pPr>
        <w:pStyle w:val="ListParagraph"/>
        <w:numPr>
          <w:ilvl w:val="0"/>
          <w:numId w:val="28"/>
        </w:numPr>
        <w:rPr>
          <w:sz w:val="24"/>
          <w:szCs w:val="24"/>
        </w:rPr>
      </w:pPr>
      <w:r w:rsidRPr="005D56EA">
        <w:rPr>
          <w:sz w:val="24"/>
          <w:szCs w:val="24"/>
        </w:rPr>
        <w:t>Feature Scaling:</w:t>
      </w:r>
    </w:p>
    <w:p w14:paraId="25B8BD0B" w14:textId="7C39887C" w:rsidR="00C155FE" w:rsidRPr="005D56EA" w:rsidRDefault="00C155FE" w:rsidP="00C155FE">
      <w:pPr>
        <w:pStyle w:val="ListParagraph"/>
        <w:numPr>
          <w:ilvl w:val="1"/>
          <w:numId w:val="28"/>
        </w:numPr>
        <w:rPr>
          <w:sz w:val="24"/>
          <w:szCs w:val="24"/>
        </w:rPr>
      </w:pPr>
      <w:r w:rsidRPr="005D56EA">
        <w:rPr>
          <w:sz w:val="24"/>
          <w:szCs w:val="24"/>
        </w:rPr>
        <w:t>Inspiration: Features with different scales can impact the performance of machine learning algorithms. Scaling features helps ensure that each feature contributes equally to the model.</w:t>
      </w:r>
    </w:p>
    <w:p w14:paraId="3B3913EE" w14:textId="067D6EA6" w:rsidR="00C155FE" w:rsidRPr="005D56EA" w:rsidRDefault="00C155FE" w:rsidP="00C155FE">
      <w:pPr>
        <w:pStyle w:val="ListParagraph"/>
        <w:numPr>
          <w:ilvl w:val="1"/>
          <w:numId w:val="28"/>
        </w:numPr>
        <w:rPr>
          <w:sz w:val="24"/>
          <w:szCs w:val="24"/>
        </w:rPr>
      </w:pPr>
      <w:r w:rsidRPr="005D56EA">
        <w:rPr>
          <w:sz w:val="24"/>
          <w:szCs w:val="24"/>
        </w:rPr>
        <w:t>Action: I applied standardization using “</w:t>
      </w:r>
      <w:proofErr w:type="spellStart"/>
      <w:r w:rsidRPr="005D56EA">
        <w:rPr>
          <w:sz w:val="24"/>
          <w:szCs w:val="24"/>
        </w:rPr>
        <w:t>StandardScaler</w:t>
      </w:r>
      <w:proofErr w:type="spellEnd"/>
      <w:r w:rsidRPr="005D56EA">
        <w:rPr>
          <w:sz w:val="24"/>
          <w:szCs w:val="24"/>
        </w:rPr>
        <w:t>” from “</w:t>
      </w:r>
      <w:proofErr w:type="spellStart"/>
      <w:proofErr w:type="gramStart"/>
      <w:r w:rsidRPr="005D56EA">
        <w:rPr>
          <w:sz w:val="24"/>
          <w:szCs w:val="24"/>
        </w:rPr>
        <w:t>sklearn.preprocessing</w:t>
      </w:r>
      <w:proofErr w:type="spellEnd"/>
      <w:proofErr w:type="gramEnd"/>
      <w:r w:rsidRPr="005D56EA">
        <w:rPr>
          <w:sz w:val="24"/>
          <w:szCs w:val="24"/>
        </w:rPr>
        <w:t>” to normalize the range of feature values.</w:t>
      </w:r>
    </w:p>
    <w:p w14:paraId="33259ACC" w14:textId="4C3FEAE4" w:rsidR="00262A82" w:rsidRPr="00B322BB" w:rsidRDefault="00262A82" w:rsidP="00262A82">
      <w:r>
        <w:t xml:space="preserve"> </w:t>
      </w:r>
    </w:p>
    <w:p w14:paraId="04A17AC7" w14:textId="77777777" w:rsidR="004F7097" w:rsidRDefault="004F7097" w:rsidP="00E02A8B">
      <w:pPr>
        <w:pStyle w:val="Heading1"/>
        <w:rPr>
          <w:color w:val="388600"/>
        </w:rPr>
      </w:pPr>
    </w:p>
    <w:p w14:paraId="26A04FFC" w14:textId="77777777" w:rsidR="004F7097" w:rsidRDefault="004F7097" w:rsidP="00E02A8B">
      <w:pPr>
        <w:pStyle w:val="Heading1"/>
        <w:rPr>
          <w:color w:val="388600"/>
        </w:rPr>
      </w:pPr>
    </w:p>
    <w:p w14:paraId="206B0DB7" w14:textId="41EFC689" w:rsidR="00E02A8B" w:rsidRPr="001E150A" w:rsidRDefault="00E02A8B" w:rsidP="00E02A8B">
      <w:pPr>
        <w:pStyle w:val="Heading1"/>
        <w:rPr>
          <w:color w:val="388600"/>
        </w:rPr>
      </w:pPr>
      <w:r w:rsidRPr="001E150A">
        <w:rPr>
          <w:color w:val="388600"/>
        </w:rPr>
        <w:t>Choosing the Algorithm for the Project</w:t>
      </w:r>
    </w:p>
    <w:p w14:paraId="6DC186E0" w14:textId="60B47E5B" w:rsidR="00E02A8B" w:rsidRDefault="00E02A8B" w:rsidP="00E02A8B">
      <w:pPr>
        <w:rPr>
          <w:sz w:val="24"/>
          <w:szCs w:val="24"/>
        </w:rPr>
      </w:pPr>
      <w:r>
        <w:rPr>
          <w:sz w:val="24"/>
          <w:szCs w:val="24"/>
        </w:rPr>
        <w:t xml:space="preserve">I had applied multiple algorithms on the Census Income dataset to predict the Income class of the individuals. After that based on the performance of the </w:t>
      </w:r>
      <w:r w:rsidR="00520DF1">
        <w:rPr>
          <w:sz w:val="24"/>
          <w:szCs w:val="24"/>
        </w:rPr>
        <w:t>models,</w:t>
      </w:r>
      <w:r>
        <w:rPr>
          <w:sz w:val="24"/>
          <w:szCs w:val="24"/>
        </w:rPr>
        <w:t xml:space="preserve"> I have chosen the best model for predicting the Income class.</w:t>
      </w:r>
    </w:p>
    <w:p w14:paraId="3F30624E" w14:textId="77777777" w:rsidR="00520DF1" w:rsidRDefault="00520DF1" w:rsidP="00520DF1">
      <w:pPr>
        <w:pStyle w:val="ListParagraph"/>
        <w:numPr>
          <w:ilvl w:val="0"/>
          <w:numId w:val="30"/>
        </w:numPr>
        <w:rPr>
          <w:sz w:val="24"/>
          <w:szCs w:val="24"/>
        </w:rPr>
      </w:pPr>
      <w:r w:rsidRPr="00520DF1">
        <w:rPr>
          <w:sz w:val="24"/>
          <w:szCs w:val="24"/>
        </w:rPr>
        <w:t>Logistic Regression:</w:t>
      </w:r>
    </w:p>
    <w:p w14:paraId="4350F321" w14:textId="096C340F" w:rsidR="00520DF1" w:rsidRPr="00520DF1" w:rsidRDefault="00520DF1" w:rsidP="00520DF1">
      <w:pPr>
        <w:pStyle w:val="ListParagraph"/>
        <w:rPr>
          <w:sz w:val="24"/>
          <w:szCs w:val="24"/>
        </w:rPr>
      </w:pPr>
      <w:r w:rsidRPr="00520DF1">
        <w:rPr>
          <w:sz w:val="24"/>
          <w:szCs w:val="24"/>
        </w:rPr>
        <w:t xml:space="preserve">Reason: </w:t>
      </w:r>
    </w:p>
    <w:p w14:paraId="39387692" w14:textId="46298E9D" w:rsidR="00520DF1" w:rsidRPr="00520DF1" w:rsidRDefault="00520DF1" w:rsidP="00520DF1">
      <w:pPr>
        <w:pStyle w:val="ListParagraph"/>
        <w:numPr>
          <w:ilvl w:val="1"/>
          <w:numId w:val="30"/>
        </w:numPr>
        <w:rPr>
          <w:sz w:val="24"/>
          <w:szCs w:val="24"/>
        </w:rPr>
      </w:pPr>
      <w:r w:rsidRPr="00520DF1">
        <w:rPr>
          <w:sz w:val="24"/>
          <w:szCs w:val="24"/>
        </w:rPr>
        <w:t>Logistic Regression is a simple yet effective algorithm for binary classification problems, and it's well-suited for problems where the relationship between features and the target variable is approximately linear.</w:t>
      </w:r>
    </w:p>
    <w:p w14:paraId="4382E1AC" w14:textId="0ECF13D4" w:rsidR="00520DF1" w:rsidRPr="00520DF1" w:rsidRDefault="00520DF1" w:rsidP="00520DF1">
      <w:pPr>
        <w:pStyle w:val="ListParagraph"/>
        <w:numPr>
          <w:ilvl w:val="1"/>
          <w:numId w:val="30"/>
        </w:numPr>
        <w:rPr>
          <w:sz w:val="24"/>
          <w:szCs w:val="24"/>
        </w:rPr>
      </w:pPr>
      <w:r w:rsidRPr="00520DF1">
        <w:rPr>
          <w:sz w:val="24"/>
          <w:szCs w:val="24"/>
        </w:rPr>
        <w:t>It provides probabilities of class membership, making it interpretable and allowing for easy understanding of the impact of individual features on the predicted outcome.</w:t>
      </w:r>
    </w:p>
    <w:p w14:paraId="15C1E2E6" w14:textId="0F186305" w:rsidR="00520DF1" w:rsidRDefault="00520DF1" w:rsidP="00520DF1">
      <w:pPr>
        <w:pStyle w:val="ListParagraph"/>
        <w:numPr>
          <w:ilvl w:val="1"/>
          <w:numId w:val="30"/>
        </w:numPr>
        <w:rPr>
          <w:sz w:val="24"/>
          <w:szCs w:val="24"/>
        </w:rPr>
      </w:pPr>
      <w:r w:rsidRPr="00520DF1">
        <w:rPr>
          <w:sz w:val="24"/>
          <w:szCs w:val="24"/>
        </w:rPr>
        <w:t>Logistic Regression is computationally efficient and less prone to overfitting, making it a good baseline model.</w:t>
      </w:r>
    </w:p>
    <w:p w14:paraId="1D3D4BD0" w14:textId="77777777" w:rsidR="004F7097" w:rsidRDefault="004F7097" w:rsidP="004F7097">
      <w:pPr>
        <w:rPr>
          <w:sz w:val="24"/>
          <w:szCs w:val="24"/>
        </w:rPr>
      </w:pPr>
    </w:p>
    <w:p w14:paraId="02B51CB4" w14:textId="77777777" w:rsidR="004F7097" w:rsidRPr="004F7097" w:rsidRDefault="004F7097" w:rsidP="004F7097">
      <w:pPr>
        <w:rPr>
          <w:sz w:val="24"/>
          <w:szCs w:val="24"/>
        </w:rPr>
      </w:pPr>
    </w:p>
    <w:p w14:paraId="36FD1171" w14:textId="77777777" w:rsidR="00520DF1" w:rsidRPr="00520DF1" w:rsidRDefault="00520DF1" w:rsidP="00520DF1">
      <w:pPr>
        <w:pStyle w:val="ListParagraph"/>
        <w:numPr>
          <w:ilvl w:val="0"/>
          <w:numId w:val="30"/>
        </w:numPr>
        <w:rPr>
          <w:sz w:val="24"/>
          <w:szCs w:val="24"/>
        </w:rPr>
      </w:pPr>
      <w:r w:rsidRPr="00520DF1">
        <w:rPr>
          <w:sz w:val="24"/>
          <w:szCs w:val="24"/>
        </w:rPr>
        <w:lastRenderedPageBreak/>
        <w:t>Decision Tree:</w:t>
      </w:r>
    </w:p>
    <w:p w14:paraId="2592FFC8" w14:textId="53D3CF0D" w:rsidR="00520DF1" w:rsidRPr="00520DF1" w:rsidRDefault="00520DF1" w:rsidP="00520DF1">
      <w:pPr>
        <w:pStyle w:val="ListParagraph"/>
        <w:rPr>
          <w:sz w:val="24"/>
          <w:szCs w:val="24"/>
        </w:rPr>
      </w:pPr>
      <w:r w:rsidRPr="00520DF1">
        <w:rPr>
          <w:sz w:val="24"/>
          <w:szCs w:val="24"/>
        </w:rPr>
        <w:t>Reason:</w:t>
      </w:r>
    </w:p>
    <w:p w14:paraId="136B6C6F" w14:textId="77777777" w:rsidR="00520DF1" w:rsidRPr="00520DF1" w:rsidRDefault="00520DF1" w:rsidP="00520DF1">
      <w:pPr>
        <w:pStyle w:val="ListParagraph"/>
        <w:numPr>
          <w:ilvl w:val="1"/>
          <w:numId w:val="30"/>
        </w:numPr>
        <w:rPr>
          <w:sz w:val="24"/>
          <w:szCs w:val="24"/>
        </w:rPr>
      </w:pPr>
      <w:r w:rsidRPr="00520DF1">
        <w:rPr>
          <w:sz w:val="24"/>
          <w:szCs w:val="24"/>
        </w:rPr>
        <w:t>Decision Trees are versatile and can handle both binary and multiclass classification problems.</w:t>
      </w:r>
    </w:p>
    <w:p w14:paraId="1B2B8A76" w14:textId="77777777" w:rsidR="00520DF1" w:rsidRPr="00520DF1" w:rsidRDefault="00520DF1" w:rsidP="00520DF1">
      <w:pPr>
        <w:pStyle w:val="ListParagraph"/>
        <w:numPr>
          <w:ilvl w:val="1"/>
          <w:numId w:val="30"/>
        </w:numPr>
        <w:rPr>
          <w:sz w:val="24"/>
          <w:szCs w:val="24"/>
        </w:rPr>
      </w:pPr>
      <w:r w:rsidRPr="00520DF1">
        <w:rPr>
          <w:sz w:val="24"/>
          <w:szCs w:val="24"/>
        </w:rPr>
        <w:t>They are capable of capturing complex relationships in the data, including non-linear patterns.</w:t>
      </w:r>
    </w:p>
    <w:p w14:paraId="706B83D1" w14:textId="77777777" w:rsidR="00520DF1" w:rsidRPr="00520DF1" w:rsidRDefault="00520DF1" w:rsidP="00520DF1">
      <w:pPr>
        <w:pStyle w:val="ListParagraph"/>
        <w:numPr>
          <w:ilvl w:val="1"/>
          <w:numId w:val="30"/>
        </w:numPr>
        <w:rPr>
          <w:sz w:val="24"/>
          <w:szCs w:val="24"/>
        </w:rPr>
      </w:pPr>
      <w:r w:rsidRPr="00520DF1">
        <w:rPr>
          <w:sz w:val="24"/>
          <w:szCs w:val="24"/>
        </w:rPr>
        <w:t>Decision Trees are interpretable, as they provide a clear decision-making process based on feature splits.</w:t>
      </w:r>
    </w:p>
    <w:p w14:paraId="67ACD68B" w14:textId="77777777" w:rsidR="00520DF1" w:rsidRPr="00520DF1" w:rsidRDefault="00520DF1" w:rsidP="00520DF1">
      <w:pPr>
        <w:pStyle w:val="ListParagraph"/>
        <w:numPr>
          <w:ilvl w:val="0"/>
          <w:numId w:val="30"/>
        </w:numPr>
        <w:rPr>
          <w:sz w:val="24"/>
          <w:szCs w:val="24"/>
        </w:rPr>
      </w:pPr>
      <w:r w:rsidRPr="00520DF1">
        <w:rPr>
          <w:sz w:val="24"/>
          <w:szCs w:val="24"/>
        </w:rPr>
        <w:t>Random Forest:</w:t>
      </w:r>
    </w:p>
    <w:p w14:paraId="6CAF88CE" w14:textId="77777777" w:rsidR="00520DF1" w:rsidRPr="00520DF1" w:rsidRDefault="00520DF1" w:rsidP="00520DF1">
      <w:pPr>
        <w:pStyle w:val="ListParagraph"/>
        <w:rPr>
          <w:sz w:val="24"/>
          <w:szCs w:val="24"/>
        </w:rPr>
      </w:pPr>
      <w:r w:rsidRPr="00520DF1">
        <w:rPr>
          <w:sz w:val="24"/>
          <w:szCs w:val="24"/>
        </w:rPr>
        <w:t>Reason:</w:t>
      </w:r>
    </w:p>
    <w:p w14:paraId="25203FC6" w14:textId="77777777" w:rsidR="00520DF1" w:rsidRPr="00520DF1" w:rsidRDefault="00520DF1" w:rsidP="00520DF1">
      <w:pPr>
        <w:pStyle w:val="ListParagraph"/>
        <w:numPr>
          <w:ilvl w:val="1"/>
          <w:numId w:val="30"/>
        </w:numPr>
        <w:rPr>
          <w:sz w:val="24"/>
          <w:szCs w:val="24"/>
        </w:rPr>
      </w:pPr>
      <w:r w:rsidRPr="00520DF1">
        <w:rPr>
          <w:sz w:val="24"/>
          <w:szCs w:val="24"/>
        </w:rPr>
        <w:t>Random Forest is an ensemble method that builds multiple decision trees and combines their predictions, providing improved generalization and robustness compared to a single Decision Tree.</w:t>
      </w:r>
    </w:p>
    <w:p w14:paraId="613B48FF" w14:textId="77777777" w:rsidR="00520DF1" w:rsidRPr="00520DF1" w:rsidRDefault="00520DF1" w:rsidP="00520DF1">
      <w:pPr>
        <w:pStyle w:val="ListParagraph"/>
        <w:numPr>
          <w:ilvl w:val="1"/>
          <w:numId w:val="30"/>
        </w:numPr>
        <w:rPr>
          <w:sz w:val="24"/>
          <w:szCs w:val="24"/>
        </w:rPr>
      </w:pPr>
      <w:r w:rsidRPr="00520DF1">
        <w:rPr>
          <w:sz w:val="24"/>
          <w:szCs w:val="24"/>
        </w:rPr>
        <w:t>It handles non-linearity and complex relationships well, making it suitable for datasets with diverse features.</w:t>
      </w:r>
    </w:p>
    <w:p w14:paraId="680FBA8B" w14:textId="52F6CEBF" w:rsidR="00520DF1" w:rsidRDefault="00520DF1" w:rsidP="00520DF1">
      <w:pPr>
        <w:pStyle w:val="ListParagraph"/>
        <w:numPr>
          <w:ilvl w:val="1"/>
          <w:numId w:val="30"/>
        </w:numPr>
        <w:rPr>
          <w:sz w:val="24"/>
          <w:szCs w:val="24"/>
        </w:rPr>
      </w:pPr>
      <w:r w:rsidRPr="00520DF1">
        <w:rPr>
          <w:sz w:val="24"/>
          <w:szCs w:val="24"/>
        </w:rPr>
        <w:t>Random Forest is less prone to overfitting than a single Decision Tree, as it aggregates predictions from multiple trees, reducing the impact of noise in the data.</w:t>
      </w:r>
    </w:p>
    <w:p w14:paraId="7AFCD739" w14:textId="77777777" w:rsidR="008F79E7" w:rsidRDefault="008F79E7" w:rsidP="008F79E7">
      <w:pPr>
        <w:rPr>
          <w:sz w:val="24"/>
          <w:szCs w:val="24"/>
        </w:rPr>
      </w:pPr>
    </w:p>
    <w:p w14:paraId="272332A0" w14:textId="77777777" w:rsidR="008F79E7" w:rsidRDefault="008F79E7" w:rsidP="008F79E7">
      <w:pPr>
        <w:rPr>
          <w:sz w:val="24"/>
          <w:szCs w:val="24"/>
        </w:rPr>
      </w:pPr>
    </w:p>
    <w:p w14:paraId="6F20F010" w14:textId="129DA2AD" w:rsidR="008F79E7" w:rsidRPr="009A24AE" w:rsidRDefault="008F79E7" w:rsidP="008F79E7">
      <w:pPr>
        <w:pStyle w:val="Heading1"/>
        <w:rPr>
          <w:color w:val="00AA48"/>
          <w:sz w:val="36"/>
          <w:szCs w:val="36"/>
        </w:rPr>
      </w:pPr>
      <w:r w:rsidRPr="009A24AE">
        <w:rPr>
          <w:color w:val="00AA48"/>
          <w:sz w:val="36"/>
          <w:szCs w:val="36"/>
        </w:rPr>
        <w:t>Assumptions</w:t>
      </w:r>
    </w:p>
    <w:p w14:paraId="113C8872" w14:textId="5A6EA104" w:rsidR="008F79E7" w:rsidRDefault="008F79E7" w:rsidP="008F79E7">
      <w:pPr>
        <w:pStyle w:val="ListParagraph"/>
        <w:numPr>
          <w:ilvl w:val="0"/>
          <w:numId w:val="31"/>
        </w:numPr>
        <w:rPr>
          <w:sz w:val="24"/>
          <w:szCs w:val="24"/>
        </w:rPr>
      </w:pPr>
      <w:r w:rsidRPr="008F79E7">
        <w:rPr>
          <w:sz w:val="24"/>
          <w:szCs w:val="24"/>
        </w:rPr>
        <w:t>The following assumptions were made while building</w:t>
      </w:r>
      <w:r>
        <w:rPr>
          <w:sz w:val="24"/>
          <w:szCs w:val="24"/>
        </w:rPr>
        <w:t xml:space="preserve"> Logistic Regression model.</w:t>
      </w:r>
    </w:p>
    <w:p w14:paraId="70109D11" w14:textId="77777777" w:rsidR="008F79E7" w:rsidRPr="008F79E7" w:rsidRDefault="008F79E7" w:rsidP="008F79E7">
      <w:pPr>
        <w:pStyle w:val="ListParagraph"/>
        <w:numPr>
          <w:ilvl w:val="1"/>
          <w:numId w:val="31"/>
        </w:numPr>
        <w:rPr>
          <w:sz w:val="24"/>
          <w:szCs w:val="24"/>
        </w:rPr>
      </w:pPr>
      <w:r w:rsidRPr="008F79E7">
        <w:rPr>
          <w:sz w:val="24"/>
          <w:szCs w:val="24"/>
        </w:rPr>
        <w:t>The response variable is binary.</w:t>
      </w:r>
    </w:p>
    <w:p w14:paraId="4866984D" w14:textId="77777777" w:rsidR="008F79E7" w:rsidRPr="008F79E7" w:rsidRDefault="008F79E7" w:rsidP="008F79E7">
      <w:pPr>
        <w:pStyle w:val="ListParagraph"/>
        <w:numPr>
          <w:ilvl w:val="1"/>
          <w:numId w:val="31"/>
        </w:numPr>
        <w:rPr>
          <w:sz w:val="24"/>
          <w:szCs w:val="24"/>
        </w:rPr>
      </w:pPr>
      <w:r w:rsidRPr="008F79E7">
        <w:rPr>
          <w:sz w:val="24"/>
          <w:szCs w:val="24"/>
        </w:rPr>
        <w:t>The observations in the dataset are independent of each other.</w:t>
      </w:r>
    </w:p>
    <w:p w14:paraId="22ED9705" w14:textId="77777777" w:rsidR="008F79E7" w:rsidRPr="008F79E7" w:rsidRDefault="008F79E7" w:rsidP="008F79E7">
      <w:pPr>
        <w:pStyle w:val="ListParagraph"/>
        <w:numPr>
          <w:ilvl w:val="1"/>
          <w:numId w:val="31"/>
        </w:numPr>
        <w:rPr>
          <w:sz w:val="24"/>
          <w:szCs w:val="24"/>
        </w:rPr>
      </w:pPr>
      <w:r w:rsidRPr="008F79E7">
        <w:rPr>
          <w:sz w:val="24"/>
          <w:szCs w:val="24"/>
        </w:rPr>
        <w:t>There is no severe multicollinearity among the explanatory variables.</w:t>
      </w:r>
    </w:p>
    <w:p w14:paraId="0FC75484" w14:textId="77777777" w:rsidR="008F79E7" w:rsidRPr="008F79E7" w:rsidRDefault="008F79E7" w:rsidP="008F79E7">
      <w:pPr>
        <w:pStyle w:val="ListParagraph"/>
        <w:numPr>
          <w:ilvl w:val="1"/>
          <w:numId w:val="31"/>
        </w:numPr>
        <w:rPr>
          <w:sz w:val="24"/>
          <w:szCs w:val="24"/>
        </w:rPr>
      </w:pPr>
      <w:r w:rsidRPr="008F79E7">
        <w:rPr>
          <w:sz w:val="24"/>
          <w:szCs w:val="24"/>
        </w:rPr>
        <w:t>There are no extreme outliers or influential observations in the dataset.</w:t>
      </w:r>
    </w:p>
    <w:p w14:paraId="58DD8226" w14:textId="204109C5" w:rsidR="008F79E7" w:rsidRDefault="008F79E7" w:rsidP="008F79E7">
      <w:pPr>
        <w:pStyle w:val="ListParagraph"/>
        <w:numPr>
          <w:ilvl w:val="1"/>
          <w:numId w:val="31"/>
        </w:numPr>
        <w:rPr>
          <w:sz w:val="24"/>
          <w:szCs w:val="24"/>
        </w:rPr>
      </w:pPr>
      <w:r>
        <w:rPr>
          <w:sz w:val="24"/>
          <w:szCs w:val="24"/>
        </w:rPr>
        <w:t>L</w:t>
      </w:r>
      <w:r w:rsidRPr="008F79E7">
        <w:rPr>
          <w:sz w:val="24"/>
          <w:szCs w:val="24"/>
        </w:rPr>
        <w:t>inear relationship between the dependent and independent variables</w:t>
      </w:r>
      <w:r>
        <w:rPr>
          <w:sz w:val="24"/>
          <w:szCs w:val="24"/>
        </w:rPr>
        <w:t xml:space="preserve"> are not required.</w:t>
      </w:r>
    </w:p>
    <w:p w14:paraId="3E94B314" w14:textId="1D15C4B7" w:rsidR="008F79E7" w:rsidRDefault="008F79E7" w:rsidP="008F79E7">
      <w:pPr>
        <w:pStyle w:val="ListParagraph"/>
        <w:numPr>
          <w:ilvl w:val="1"/>
          <w:numId w:val="31"/>
        </w:numPr>
        <w:rPr>
          <w:sz w:val="24"/>
          <w:szCs w:val="24"/>
        </w:rPr>
      </w:pPr>
      <w:r>
        <w:rPr>
          <w:sz w:val="24"/>
          <w:szCs w:val="24"/>
        </w:rPr>
        <w:t>The e</w:t>
      </w:r>
      <w:r w:rsidRPr="008F79E7">
        <w:rPr>
          <w:sz w:val="24"/>
          <w:szCs w:val="24"/>
        </w:rPr>
        <w:t xml:space="preserve">rror terms (residuals) do not need to be </w:t>
      </w:r>
      <w:r w:rsidR="00397C91" w:rsidRPr="008F79E7">
        <w:rPr>
          <w:sz w:val="24"/>
          <w:szCs w:val="24"/>
        </w:rPr>
        <w:t>normally distributed</w:t>
      </w:r>
      <w:r w:rsidR="00397C91">
        <w:rPr>
          <w:sz w:val="24"/>
          <w:szCs w:val="24"/>
        </w:rPr>
        <w:t>;</w:t>
      </w:r>
      <w:r>
        <w:rPr>
          <w:sz w:val="24"/>
          <w:szCs w:val="24"/>
        </w:rPr>
        <w:t xml:space="preserve"> </w:t>
      </w:r>
      <w:r w:rsidRPr="008F79E7">
        <w:rPr>
          <w:sz w:val="24"/>
          <w:szCs w:val="24"/>
        </w:rPr>
        <w:t>Homoscedasticity is not required</w:t>
      </w:r>
      <w:r>
        <w:rPr>
          <w:sz w:val="24"/>
          <w:szCs w:val="24"/>
        </w:rPr>
        <w:t>.</w:t>
      </w:r>
    </w:p>
    <w:p w14:paraId="151202AC" w14:textId="5EAD46C3" w:rsidR="00397C91" w:rsidRDefault="00397C91" w:rsidP="008F79E7">
      <w:pPr>
        <w:pStyle w:val="ListParagraph"/>
        <w:numPr>
          <w:ilvl w:val="1"/>
          <w:numId w:val="31"/>
        </w:numPr>
        <w:rPr>
          <w:sz w:val="24"/>
          <w:szCs w:val="24"/>
        </w:rPr>
      </w:pPr>
      <w:r>
        <w:rPr>
          <w:sz w:val="24"/>
          <w:szCs w:val="24"/>
        </w:rPr>
        <w:t>The sample size is sufficiently large.</w:t>
      </w:r>
    </w:p>
    <w:p w14:paraId="0B6D7329" w14:textId="77777777" w:rsidR="007D714A" w:rsidRDefault="007D714A" w:rsidP="007D714A">
      <w:pPr>
        <w:pStyle w:val="ListParagraph"/>
        <w:ind w:left="1440"/>
        <w:rPr>
          <w:sz w:val="24"/>
          <w:szCs w:val="24"/>
        </w:rPr>
      </w:pPr>
    </w:p>
    <w:p w14:paraId="20508B6A" w14:textId="09206BF8" w:rsidR="00397C91" w:rsidRDefault="00397C91" w:rsidP="00397C91">
      <w:pPr>
        <w:pStyle w:val="ListParagraph"/>
        <w:numPr>
          <w:ilvl w:val="0"/>
          <w:numId w:val="31"/>
        </w:numPr>
        <w:rPr>
          <w:sz w:val="24"/>
          <w:szCs w:val="24"/>
        </w:rPr>
      </w:pPr>
      <w:r>
        <w:rPr>
          <w:sz w:val="24"/>
          <w:szCs w:val="24"/>
        </w:rPr>
        <w:lastRenderedPageBreak/>
        <w:t>Decision Tree:</w:t>
      </w:r>
    </w:p>
    <w:p w14:paraId="509B090E" w14:textId="045706FD" w:rsidR="00397C91" w:rsidRDefault="00397C91" w:rsidP="007D714A">
      <w:pPr>
        <w:pStyle w:val="ListParagraph"/>
        <w:numPr>
          <w:ilvl w:val="1"/>
          <w:numId w:val="31"/>
        </w:numPr>
        <w:rPr>
          <w:sz w:val="24"/>
          <w:szCs w:val="24"/>
        </w:rPr>
      </w:pPr>
      <w:r w:rsidRPr="00397C91">
        <w:rPr>
          <w:sz w:val="24"/>
          <w:szCs w:val="24"/>
        </w:rPr>
        <w:t>Decision trees do</w:t>
      </w:r>
      <w:r w:rsidR="007D714A">
        <w:rPr>
          <w:sz w:val="24"/>
          <w:szCs w:val="24"/>
        </w:rPr>
        <w:t>es</w:t>
      </w:r>
      <w:r w:rsidRPr="00397C91">
        <w:rPr>
          <w:sz w:val="24"/>
          <w:szCs w:val="24"/>
        </w:rPr>
        <w:t xml:space="preserve"> n</w:t>
      </w:r>
      <w:r w:rsidR="007D714A">
        <w:rPr>
          <w:sz w:val="24"/>
          <w:szCs w:val="24"/>
        </w:rPr>
        <w:t>ot follow any assumptions.</w:t>
      </w:r>
    </w:p>
    <w:p w14:paraId="51B1677C" w14:textId="77777777" w:rsidR="007D714A" w:rsidRDefault="007D714A" w:rsidP="007D714A">
      <w:pPr>
        <w:pStyle w:val="ListParagraph"/>
        <w:ind w:left="1440"/>
        <w:rPr>
          <w:sz w:val="24"/>
          <w:szCs w:val="24"/>
        </w:rPr>
      </w:pPr>
    </w:p>
    <w:p w14:paraId="17A3FEF6" w14:textId="30C74F50" w:rsidR="007D714A" w:rsidRDefault="007D714A" w:rsidP="007D714A">
      <w:pPr>
        <w:pStyle w:val="ListParagraph"/>
        <w:numPr>
          <w:ilvl w:val="0"/>
          <w:numId w:val="31"/>
        </w:numPr>
        <w:rPr>
          <w:sz w:val="24"/>
          <w:szCs w:val="24"/>
        </w:rPr>
      </w:pPr>
      <w:r>
        <w:rPr>
          <w:sz w:val="24"/>
          <w:szCs w:val="24"/>
        </w:rPr>
        <w:t>Following assumptions were made while building Random Forest model:</w:t>
      </w:r>
    </w:p>
    <w:p w14:paraId="5C65F777" w14:textId="1E7273E7" w:rsidR="007D714A" w:rsidRPr="007D714A" w:rsidRDefault="007D714A" w:rsidP="007D714A">
      <w:pPr>
        <w:pStyle w:val="ListParagraph"/>
        <w:numPr>
          <w:ilvl w:val="1"/>
          <w:numId w:val="31"/>
        </w:numPr>
        <w:rPr>
          <w:sz w:val="24"/>
          <w:szCs w:val="24"/>
        </w:rPr>
      </w:pPr>
      <w:r w:rsidRPr="007D714A">
        <w:rPr>
          <w:sz w:val="24"/>
          <w:szCs w:val="24"/>
        </w:rPr>
        <w:t>The data is independent and identically distributed (</w:t>
      </w:r>
      <w:proofErr w:type="spellStart"/>
      <w:r w:rsidRPr="007D714A">
        <w:rPr>
          <w:sz w:val="24"/>
          <w:szCs w:val="24"/>
        </w:rPr>
        <w:t>i.i.d.</w:t>
      </w:r>
      <w:proofErr w:type="spellEnd"/>
      <w:r w:rsidRPr="007D714A">
        <w:rPr>
          <w:sz w:val="24"/>
          <w:szCs w:val="24"/>
        </w:rPr>
        <w:t>). This means that each data point is sampled independently from the same distribution.</w:t>
      </w:r>
    </w:p>
    <w:p w14:paraId="4ED382F2" w14:textId="36EA3749" w:rsidR="007D714A" w:rsidRPr="007D714A" w:rsidRDefault="007D714A" w:rsidP="007D714A">
      <w:pPr>
        <w:pStyle w:val="ListParagraph"/>
        <w:numPr>
          <w:ilvl w:val="1"/>
          <w:numId w:val="31"/>
        </w:numPr>
        <w:rPr>
          <w:sz w:val="24"/>
          <w:szCs w:val="24"/>
        </w:rPr>
      </w:pPr>
      <w:r w:rsidRPr="007D714A">
        <w:rPr>
          <w:sz w:val="24"/>
          <w:szCs w:val="24"/>
        </w:rPr>
        <w:t>The target variable is categorical for classification tasks and continuous for regression tasks.</w:t>
      </w:r>
    </w:p>
    <w:p w14:paraId="23535B47" w14:textId="093BAEA1" w:rsidR="007D714A" w:rsidRPr="007D714A" w:rsidRDefault="007D714A" w:rsidP="007D714A">
      <w:pPr>
        <w:pStyle w:val="ListParagraph"/>
        <w:numPr>
          <w:ilvl w:val="1"/>
          <w:numId w:val="31"/>
        </w:numPr>
        <w:rPr>
          <w:sz w:val="24"/>
          <w:szCs w:val="24"/>
        </w:rPr>
      </w:pPr>
      <w:r w:rsidRPr="007D714A">
        <w:rPr>
          <w:sz w:val="24"/>
          <w:szCs w:val="24"/>
        </w:rPr>
        <w:t>Random Forests do not make any assumptions about the distribution of the data or the relationship between the features and the target variable.</w:t>
      </w:r>
    </w:p>
    <w:p w14:paraId="02F4D52F" w14:textId="0E505043" w:rsidR="007D714A" w:rsidRDefault="007D714A" w:rsidP="007D714A">
      <w:pPr>
        <w:pStyle w:val="ListParagraph"/>
        <w:numPr>
          <w:ilvl w:val="1"/>
          <w:numId w:val="31"/>
        </w:numPr>
        <w:rPr>
          <w:sz w:val="24"/>
          <w:szCs w:val="24"/>
        </w:rPr>
      </w:pPr>
      <w:r w:rsidRPr="007D714A">
        <w:rPr>
          <w:sz w:val="24"/>
          <w:szCs w:val="24"/>
        </w:rPr>
        <w:t>Random Forests assume that the sampling is representative.</w:t>
      </w:r>
    </w:p>
    <w:p w14:paraId="13EDA61F" w14:textId="77777777" w:rsidR="004F7097" w:rsidRDefault="004F7097" w:rsidP="007D714A">
      <w:pPr>
        <w:pStyle w:val="Heading1"/>
        <w:rPr>
          <w:color w:val="00AA48"/>
          <w:sz w:val="36"/>
          <w:szCs w:val="36"/>
        </w:rPr>
      </w:pPr>
    </w:p>
    <w:p w14:paraId="30B9FCE0" w14:textId="791ACB14" w:rsidR="007D714A" w:rsidRPr="007D714A" w:rsidRDefault="007D714A" w:rsidP="007D714A">
      <w:pPr>
        <w:pStyle w:val="Heading1"/>
        <w:rPr>
          <w:color w:val="00AA48"/>
          <w:sz w:val="36"/>
          <w:szCs w:val="36"/>
        </w:rPr>
      </w:pPr>
      <w:r w:rsidRPr="007D714A">
        <w:rPr>
          <w:color w:val="00AA48"/>
          <w:sz w:val="36"/>
          <w:szCs w:val="36"/>
        </w:rPr>
        <w:t>Model Evaluation and Technique</w:t>
      </w:r>
    </w:p>
    <w:p w14:paraId="433E5082" w14:textId="16B94270" w:rsidR="007D714A" w:rsidRDefault="007D714A" w:rsidP="007D714A">
      <w:pPr>
        <w:rPr>
          <w:sz w:val="24"/>
          <w:szCs w:val="24"/>
        </w:rPr>
      </w:pPr>
      <w:r w:rsidRPr="007D714A">
        <w:rPr>
          <w:sz w:val="24"/>
          <w:szCs w:val="24"/>
        </w:rPr>
        <w:t xml:space="preserve">The following techniques were involved in the evaluation of the </w:t>
      </w:r>
      <w:r>
        <w:rPr>
          <w:sz w:val="24"/>
          <w:szCs w:val="24"/>
        </w:rPr>
        <w:t>Logistic</w:t>
      </w:r>
      <w:r w:rsidR="00BB1396">
        <w:rPr>
          <w:sz w:val="24"/>
          <w:szCs w:val="24"/>
        </w:rPr>
        <w:t xml:space="preserve"> </w:t>
      </w:r>
      <w:r>
        <w:rPr>
          <w:sz w:val="24"/>
          <w:szCs w:val="24"/>
        </w:rPr>
        <w:t xml:space="preserve">Regression, Decision Tree and Random Forest </w:t>
      </w:r>
      <w:r w:rsidRPr="007D714A">
        <w:rPr>
          <w:sz w:val="24"/>
          <w:szCs w:val="24"/>
        </w:rPr>
        <w:t>model</w:t>
      </w:r>
      <w:r>
        <w:rPr>
          <w:sz w:val="24"/>
          <w:szCs w:val="24"/>
        </w:rPr>
        <w:t>.</w:t>
      </w:r>
    </w:p>
    <w:p w14:paraId="6D97B940" w14:textId="77777777" w:rsidR="00BB1396" w:rsidRDefault="00BB1396" w:rsidP="00BB1396">
      <w:pPr>
        <w:pStyle w:val="ListParagraph"/>
        <w:numPr>
          <w:ilvl w:val="0"/>
          <w:numId w:val="32"/>
        </w:numPr>
        <w:rPr>
          <w:sz w:val="24"/>
          <w:szCs w:val="24"/>
        </w:rPr>
      </w:pPr>
      <w:r>
        <w:rPr>
          <w:sz w:val="24"/>
          <w:szCs w:val="24"/>
        </w:rPr>
        <w:t xml:space="preserve">Accuracy score: </w:t>
      </w:r>
    </w:p>
    <w:p w14:paraId="5C0610A7" w14:textId="5E4A9089" w:rsidR="00BB1396" w:rsidRDefault="00BB1396" w:rsidP="00BB1396">
      <w:pPr>
        <w:pStyle w:val="ListParagraph"/>
        <w:rPr>
          <w:sz w:val="24"/>
          <w:szCs w:val="24"/>
        </w:rPr>
      </w:pPr>
      <w:r w:rsidRPr="00BB1396">
        <w:rPr>
          <w:sz w:val="24"/>
          <w:szCs w:val="24"/>
        </w:rPr>
        <w:t>The accuracy score is a metric used to evaluate the overall performance of a classification model. It is calculated as the ratio of correctly predicted instances to the total instances.</w:t>
      </w:r>
      <w:r>
        <w:rPr>
          <w:sz w:val="24"/>
          <w:szCs w:val="24"/>
        </w:rPr>
        <w:t xml:space="preserve"> </w:t>
      </w:r>
    </w:p>
    <w:p w14:paraId="03E61810" w14:textId="47C497F3" w:rsidR="00BB1396" w:rsidRPr="00BB1396" w:rsidRDefault="00BB1396" w:rsidP="00BB1396">
      <w:pPr>
        <w:rPr>
          <w:rFonts w:eastAsiaTheme="minorEastAsia"/>
          <w:sz w:val="24"/>
          <w:szCs w:val="24"/>
        </w:rPr>
      </w:pPr>
      <m:oMathPara>
        <m:oMath>
          <m:r>
            <w:rPr>
              <w:rFonts w:ascii="Cambria Math" w:hAnsi="Cambria Math"/>
              <w:sz w:val="24"/>
              <w:szCs w:val="24"/>
            </w:rPr>
            <m:t>Accuracy=</m:t>
          </m:r>
          <m:f>
            <m:fPr>
              <m:ctrlPr>
                <w:rPr>
                  <w:rFonts w:ascii="Cambria Math" w:hAnsi="Cambria Math"/>
                  <w:i/>
                  <w:sz w:val="24"/>
                  <w:szCs w:val="24"/>
                </w:rPr>
              </m:ctrlPr>
            </m:fPr>
            <m:num>
              <m:r>
                <w:rPr>
                  <w:rFonts w:ascii="Cambria Math" w:hAnsi="Cambria Math"/>
                  <w:sz w:val="24"/>
                  <w:szCs w:val="24"/>
                </w:rPr>
                <m:t>Number of correct predictions</m:t>
              </m:r>
            </m:num>
            <m:den>
              <m:r>
                <w:rPr>
                  <w:rFonts w:ascii="Cambria Math" w:hAnsi="Cambria Math"/>
                  <w:sz w:val="24"/>
                  <w:szCs w:val="24"/>
                </w:rPr>
                <m:t>Total number of predictions</m:t>
              </m:r>
            </m:den>
          </m:f>
        </m:oMath>
      </m:oMathPara>
    </w:p>
    <w:p w14:paraId="068AABFA" w14:textId="64CB1752" w:rsidR="00BB1396" w:rsidRPr="00BB1396" w:rsidRDefault="00BB1396" w:rsidP="00BB1396">
      <w:pPr>
        <w:pStyle w:val="ListParagraph"/>
        <w:numPr>
          <w:ilvl w:val="0"/>
          <w:numId w:val="32"/>
        </w:numPr>
        <w:rPr>
          <w:sz w:val="24"/>
          <w:szCs w:val="24"/>
        </w:rPr>
      </w:pPr>
      <w:r>
        <w:rPr>
          <w:sz w:val="24"/>
          <w:szCs w:val="24"/>
        </w:rPr>
        <w:t>Confusion matrix:</w:t>
      </w:r>
    </w:p>
    <w:p w14:paraId="2294DCE9" w14:textId="10F43FDC" w:rsidR="00BB1396" w:rsidRDefault="00BB1396" w:rsidP="00BB1396">
      <w:pPr>
        <w:pStyle w:val="ListParagraph"/>
        <w:rPr>
          <w:sz w:val="24"/>
          <w:szCs w:val="24"/>
        </w:rPr>
      </w:pPr>
      <w:r w:rsidRPr="00BB1396">
        <w:rPr>
          <w:sz w:val="24"/>
          <w:szCs w:val="24"/>
        </w:rPr>
        <w:t>A confusion matrix is a table used to evaluate the performance of a classification model. It summarizes the results of a classification task, showing the counts of true positive, true negative, false positive, and false negative predictions.</w:t>
      </w:r>
    </w:p>
    <w:p w14:paraId="7D3A63F1" w14:textId="77777777" w:rsidR="009A24AE" w:rsidRDefault="009A24AE" w:rsidP="00BB1396">
      <w:pPr>
        <w:pStyle w:val="ListParagraph"/>
        <w:rPr>
          <w:sz w:val="24"/>
          <w:szCs w:val="24"/>
        </w:rPr>
      </w:pPr>
    </w:p>
    <w:p w14:paraId="11A57D35" w14:textId="2D9807AC" w:rsidR="009A24AE" w:rsidRDefault="009A24AE" w:rsidP="009A24AE">
      <w:pPr>
        <w:pStyle w:val="Heading1"/>
        <w:rPr>
          <w:color w:val="00AA48"/>
          <w:sz w:val="36"/>
          <w:szCs w:val="36"/>
        </w:rPr>
      </w:pPr>
      <w:r w:rsidRPr="009A24AE">
        <w:rPr>
          <w:color w:val="00AA48"/>
          <w:sz w:val="36"/>
          <w:szCs w:val="36"/>
        </w:rPr>
        <w:lastRenderedPageBreak/>
        <w:t>Inferences from the Project</w:t>
      </w:r>
    </w:p>
    <w:p w14:paraId="651426B7" w14:textId="77777777" w:rsidR="009A24AE" w:rsidRDefault="009A24AE" w:rsidP="009A24AE">
      <w:pPr>
        <w:rPr>
          <w:sz w:val="24"/>
          <w:szCs w:val="24"/>
        </w:rPr>
      </w:pPr>
      <w:r w:rsidRPr="009A24AE">
        <w:rPr>
          <w:sz w:val="24"/>
          <w:szCs w:val="24"/>
        </w:rPr>
        <w:t>With the help of training and test dataset performance of the models are calculated. Which are as follows:</w:t>
      </w:r>
    </w:p>
    <w:tbl>
      <w:tblPr>
        <w:tblStyle w:val="TableGrid"/>
        <w:tblW w:w="0" w:type="auto"/>
        <w:jc w:val="center"/>
        <w:tblLook w:val="04A0" w:firstRow="1" w:lastRow="0" w:firstColumn="1" w:lastColumn="0" w:noHBand="0" w:noVBand="1"/>
      </w:tblPr>
      <w:tblGrid>
        <w:gridCol w:w="3467"/>
        <w:gridCol w:w="3467"/>
      </w:tblGrid>
      <w:tr w:rsidR="00C74EFC" w14:paraId="3A4866CD" w14:textId="77777777" w:rsidTr="00C74EFC">
        <w:trPr>
          <w:trHeight w:val="514"/>
          <w:jc w:val="center"/>
        </w:trPr>
        <w:tc>
          <w:tcPr>
            <w:tcW w:w="3467" w:type="dxa"/>
          </w:tcPr>
          <w:p w14:paraId="713A7BB3" w14:textId="22148A43" w:rsidR="00C74EFC" w:rsidRDefault="00C74EFC" w:rsidP="00C74EFC">
            <w:pPr>
              <w:jc w:val="center"/>
              <w:rPr>
                <w:sz w:val="24"/>
                <w:szCs w:val="24"/>
              </w:rPr>
            </w:pPr>
            <w:r w:rsidRPr="009A24AE">
              <w:rPr>
                <w:sz w:val="24"/>
                <w:szCs w:val="24"/>
              </w:rPr>
              <w:t>Logistic Regression:</w:t>
            </w:r>
          </w:p>
        </w:tc>
        <w:tc>
          <w:tcPr>
            <w:tcW w:w="3467" w:type="dxa"/>
          </w:tcPr>
          <w:p w14:paraId="0C1EC93A" w14:textId="77777777" w:rsidR="00C74EFC" w:rsidRPr="009A24AE" w:rsidRDefault="00C74EFC" w:rsidP="00C74EFC">
            <w:pPr>
              <w:pStyle w:val="ListParagraph"/>
              <w:jc w:val="center"/>
              <w:rPr>
                <w:sz w:val="24"/>
                <w:szCs w:val="24"/>
              </w:rPr>
            </w:pPr>
            <w:r w:rsidRPr="009A24AE">
              <w:rPr>
                <w:sz w:val="24"/>
                <w:szCs w:val="24"/>
              </w:rPr>
              <w:t>8</w:t>
            </w:r>
            <w:r>
              <w:rPr>
                <w:sz w:val="24"/>
                <w:szCs w:val="24"/>
              </w:rPr>
              <w:t>1.66%</w:t>
            </w:r>
          </w:p>
          <w:p w14:paraId="6BA88021" w14:textId="77777777" w:rsidR="00C74EFC" w:rsidRDefault="00C74EFC" w:rsidP="00C74EFC">
            <w:pPr>
              <w:jc w:val="center"/>
              <w:rPr>
                <w:sz w:val="24"/>
                <w:szCs w:val="24"/>
              </w:rPr>
            </w:pPr>
          </w:p>
        </w:tc>
      </w:tr>
      <w:tr w:rsidR="00C74EFC" w14:paraId="65D7AFD1" w14:textId="77777777" w:rsidTr="00C74EFC">
        <w:trPr>
          <w:trHeight w:val="520"/>
          <w:jc w:val="center"/>
        </w:trPr>
        <w:tc>
          <w:tcPr>
            <w:tcW w:w="3467" w:type="dxa"/>
          </w:tcPr>
          <w:p w14:paraId="42C762D6" w14:textId="3DA0A722" w:rsidR="00C74EFC" w:rsidRDefault="00C74EFC" w:rsidP="00C74EFC">
            <w:pPr>
              <w:jc w:val="center"/>
              <w:rPr>
                <w:sz w:val="24"/>
                <w:szCs w:val="24"/>
              </w:rPr>
            </w:pPr>
            <w:r w:rsidRPr="009A24AE">
              <w:rPr>
                <w:sz w:val="24"/>
                <w:szCs w:val="24"/>
              </w:rPr>
              <w:t>Decision Tree:</w:t>
            </w:r>
          </w:p>
        </w:tc>
        <w:tc>
          <w:tcPr>
            <w:tcW w:w="3467" w:type="dxa"/>
          </w:tcPr>
          <w:p w14:paraId="4E99EA12" w14:textId="77777777" w:rsidR="00C74EFC" w:rsidRPr="009A24AE" w:rsidRDefault="00C74EFC" w:rsidP="00C74EFC">
            <w:pPr>
              <w:pStyle w:val="ListParagraph"/>
              <w:jc w:val="center"/>
              <w:rPr>
                <w:sz w:val="24"/>
                <w:szCs w:val="24"/>
              </w:rPr>
            </w:pPr>
            <w:r w:rsidRPr="00C74EFC">
              <w:rPr>
                <w:sz w:val="24"/>
                <w:szCs w:val="24"/>
              </w:rPr>
              <w:t>83</w:t>
            </w:r>
            <w:r>
              <w:rPr>
                <w:sz w:val="24"/>
                <w:szCs w:val="24"/>
              </w:rPr>
              <w:t>.</w:t>
            </w:r>
            <w:r w:rsidRPr="00C74EFC">
              <w:rPr>
                <w:sz w:val="24"/>
                <w:szCs w:val="24"/>
              </w:rPr>
              <w:t>11</w:t>
            </w:r>
            <w:r>
              <w:rPr>
                <w:sz w:val="24"/>
                <w:szCs w:val="24"/>
              </w:rPr>
              <w:t>%</w:t>
            </w:r>
          </w:p>
          <w:p w14:paraId="762789A0" w14:textId="77777777" w:rsidR="00C74EFC" w:rsidRDefault="00C74EFC" w:rsidP="00C74EFC">
            <w:pPr>
              <w:jc w:val="center"/>
              <w:rPr>
                <w:sz w:val="24"/>
                <w:szCs w:val="24"/>
              </w:rPr>
            </w:pPr>
          </w:p>
        </w:tc>
      </w:tr>
      <w:tr w:rsidR="00C74EFC" w14:paraId="2BE428E5" w14:textId="77777777" w:rsidTr="00C74EFC">
        <w:trPr>
          <w:trHeight w:val="514"/>
          <w:jc w:val="center"/>
        </w:trPr>
        <w:tc>
          <w:tcPr>
            <w:tcW w:w="3467" w:type="dxa"/>
          </w:tcPr>
          <w:p w14:paraId="4D372A76" w14:textId="4D9EAF15" w:rsidR="00C74EFC" w:rsidRDefault="00C74EFC" w:rsidP="00C74EFC">
            <w:pPr>
              <w:jc w:val="center"/>
              <w:rPr>
                <w:sz w:val="24"/>
                <w:szCs w:val="24"/>
              </w:rPr>
            </w:pPr>
            <w:r w:rsidRPr="009A24AE">
              <w:rPr>
                <w:sz w:val="24"/>
                <w:szCs w:val="24"/>
              </w:rPr>
              <w:t>Random Forest:</w:t>
            </w:r>
          </w:p>
        </w:tc>
        <w:tc>
          <w:tcPr>
            <w:tcW w:w="3467" w:type="dxa"/>
          </w:tcPr>
          <w:p w14:paraId="5793F140" w14:textId="77777777" w:rsidR="00C74EFC" w:rsidRPr="009A24AE" w:rsidRDefault="00C74EFC" w:rsidP="00C74EFC">
            <w:pPr>
              <w:pStyle w:val="ListParagraph"/>
              <w:jc w:val="center"/>
              <w:rPr>
                <w:sz w:val="24"/>
                <w:szCs w:val="24"/>
              </w:rPr>
            </w:pPr>
            <w:r w:rsidRPr="00C74EFC">
              <w:rPr>
                <w:sz w:val="24"/>
                <w:szCs w:val="24"/>
              </w:rPr>
              <w:t>84</w:t>
            </w:r>
            <w:r>
              <w:rPr>
                <w:sz w:val="24"/>
                <w:szCs w:val="24"/>
              </w:rPr>
              <w:t>.</w:t>
            </w:r>
            <w:r w:rsidRPr="00C74EFC">
              <w:rPr>
                <w:sz w:val="24"/>
                <w:szCs w:val="24"/>
              </w:rPr>
              <w:t>61</w:t>
            </w:r>
            <w:r>
              <w:rPr>
                <w:sz w:val="24"/>
                <w:szCs w:val="24"/>
              </w:rPr>
              <w:t>%</w:t>
            </w:r>
          </w:p>
          <w:p w14:paraId="5864BE44" w14:textId="77777777" w:rsidR="00C74EFC" w:rsidRDefault="00C74EFC" w:rsidP="00C74EFC">
            <w:pPr>
              <w:jc w:val="center"/>
              <w:rPr>
                <w:sz w:val="24"/>
                <w:szCs w:val="24"/>
              </w:rPr>
            </w:pPr>
          </w:p>
        </w:tc>
      </w:tr>
    </w:tbl>
    <w:p w14:paraId="0E38BA96" w14:textId="77777777" w:rsidR="00EF0106" w:rsidRDefault="00EF0106" w:rsidP="009A24AE">
      <w:pPr>
        <w:rPr>
          <w:sz w:val="24"/>
          <w:szCs w:val="24"/>
        </w:rPr>
      </w:pPr>
    </w:p>
    <w:p w14:paraId="26AF5B68" w14:textId="2592DD18" w:rsidR="00C74EFC" w:rsidRDefault="00C74EFC" w:rsidP="009A24AE">
      <w:pPr>
        <w:rPr>
          <w:sz w:val="24"/>
          <w:szCs w:val="24"/>
        </w:rPr>
      </w:pPr>
      <w:r>
        <w:rPr>
          <w:sz w:val="24"/>
          <w:szCs w:val="24"/>
        </w:rPr>
        <w:t xml:space="preserve">I had observed Random Forest performed best </w:t>
      </w:r>
      <w:r w:rsidR="00EF0106">
        <w:rPr>
          <w:sz w:val="24"/>
          <w:szCs w:val="24"/>
        </w:rPr>
        <w:t xml:space="preserve">among the other models, </w:t>
      </w:r>
      <w:r>
        <w:rPr>
          <w:sz w:val="24"/>
          <w:szCs w:val="24"/>
        </w:rPr>
        <w:t>in terms of accuracy.</w:t>
      </w:r>
    </w:p>
    <w:p w14:paraId="79AE47F0" w14:textId="0CCDD47E" w:rsidR="00C74EFC" w:rsidRDefault="00C74EFC" w:rsidP="009A24AE">
      <w:pPr>
        <w:rPr>
          <w:sz w:val="24"/>
          <w:szCs w:val="24"/>
        </w:rPr>
      </w:pPr>
      <w:r>
        <w:rPr>
          <w:sz w:val="24"/>
          <w:szCs w:val="24"/>
        </w:rPr>
        <w:t xml:space="preserve">With the help of Confusion </w:t>
      </w:r>
      <w:r w:rsidR="001E150A">
        <w:rPr>
          <w:sz w:val="24"/>
          <w:szCs w:val="24"/>
        </w:rPr>
        <w:t>Matrix,</w:t>
      </w:r>
      <w:r>
        <w:rPr>
          <w:sz w:val="24"/>
          <w:szCs w:val="24"/>
        </w:rPr>
        <w:t xml:space="preserve"> I had confirmed the accuracy.</w:t>
      </w:r>
    </w:p>
    <w:p w14:paraId="2BB8EC21" w14:textId="77777777" w:rsidR="0087593E" w:rsidRDefault="0087593E" w:rsidP="009A24AE">
      <w:pPr>
        <w:rPr>
          <w:sz w:val="24"/>
          <w:szCs w:val="24"/>
        </w:rPr>
      </w:pPr>
    </w:p>
    <w:p w14:paraId="7FC02963" w14:textId="7DE1EF1E" w:rsidR="0087593E" w:rsidRDefault="0087593E" w:rsidP="0087593E">
      <w:pPr>
        <w:pStyle w:val="Heading1"/>
        <w:rPr>
          <w:color w:val="00AA48"/>
          <w:sz w:val="36"/>
          <w:szCs w:val="36"/>
        </w:rPr>
      </w:pPr>
      <w:r w:rsidRPr="0087593E">
        <w:rPr>
          <w:color w:val="00AA48"/>
          <w:sz w:val="36"/>
          <w:szCs w:val="36"/>
        </w:rPr>
        <w:t>Future Possibilities</w:t>
      </w:r>
    </w:p>
    <w:p w14:paraId="556B8BF5" w14:textId="6FF6DC31" w:rsidR="0087593E" w:rsidRPr="00C22C8F" w:rsidRDefault="0087593E" w:rsidP="00C22C8F">
      <w:pPr>
        <w:pStyle w:val="ListParagraph"/>
        <w:numPr>
          <w:ilvl w:val="0"/>
          <w:numId w:val="40"/>
        </w:numPr>
        <w:rPr>
          <w:sz w:val="24"/>
          <w:szCs w:val="24"/>
        </w:rPr>
      </w:pPr>
      <w:r w:rsidRPr="00C22C8F">
        <w:rPr>
          <w:sz w:val="24"/>
          <w:szCs w:val="24"/>
        </w:rPr>
        <w:t xml:space="preserve">Although the data is </w:t>
      </w:r>
      <w:r w:rsidR="00C22C8F" w:rsidRPr="00C22C8F">
        <w:rPr>
          <w:sz w:val="24"/>
          <w:szCs w:val="24"/>
        </w:rPr>
        <w:t>30 years old still it’s capable of giving an outline on what metrics are capable of affecting income of an individual.</w:t>
      </w:r>
    </w:p>
    <w:p w14:paraId="440D48B1" w14:textId="5CD21273" w:rsidR="00C22C8F" w:rsidRPr="00C22C8F" w:rsidRDefault="00C22C8F" w:rsidP="00C22C8F">
      <w:pPr>
        <w:pStyle w:val="ListParagraph"/>
        <w:numPr>
          <w:ilvl w:val="0"/>
          <w:numId w:val="40"/>
        </w:numPr>
        <w:rPr>
          <w:sz w:val="24"/>
          <w:szCs w:val="24"/>
        </w:rPr>
      </w:pPr>
      <w:r w:rsidRPr="00C22C8F">
        <w:rPr>
          <w:sz w:val="24"/>
          <w:szCs w:val="24"/>
        </w:rPr>
        <w:t>Newer data can be incorporated into this dataset to assess whether the parameters continue to exert the same influence on income as they did 30 years ago.</w:t>
      </w:r>
    </w:p>
    <w:p w14:paraId="5316BA4F" w14:textId="3A175759" w:rsidR="00C22C8F" w:rsidRPr="00C22C8F" w:rsidRDefault="00C22C8F" w:rsidP="00C22C8F">
      <w:pPr>
        <w:pStyle w:val="ListParagraph"/>
        <w:numPr>
          <w:ilvl w:val="0"/>
          <w:numId w:val="40"/>
        </w:numPr>
        <w:rPr>
          <w:sz w:val="24"/>
          <w:szCs w:val="24"/>
        </w:rPr>
      </w:pPr>
      <w:r w:rsidRPr="00C22C8F">
        <w:rPr>
          <w:sz w:val="24"/>
          <w:szCs w:val="24"/>
        </w:rPr>
        <w:t>New columns/parameters can be added to this data as per the need of this era.</w:t>
      </w:r>
    </w:p>
    <w:p w14:paraId="18535C81" w14:textId="160261A4" w:rsidR="00C22C8F" w:rsidRDefault="00C22C8F" w:rsidP="00C22C8F">
      <w:pPr>
        <w:pStyle w:val="ListParagraph"/>
        <w:numPr>
          <w:ilvl w:val="0"/>
          <w:numId w:val="40"/>
        </w:numPr>
        <w:rPr>
          <w:sz w:val="24"/>
          <w:szCs w:val="24"/>
        </w:rPr>
      </w:pPr>
      <w:r w:rsidRPr="00C22C8F">
        <w:rPr>
          <w:sz w:val="24"/>
          <w:szCs w:val="24"/>
        </w:rPr>
        <w:t>This dataset primarily comprises data from individuals in the United States of America. To enhance its global significance, data from around the world can be added in equal measure.</w:t>
      </w:r>
    </w:p>
    <w:p w14:paraId="47F2B9FD" w14:textId="77777777" w:rsidR="00C22C8F" w:rsidRDefault="00C22C8F" w:rsidP="00C22C8F">
      <w:pPr>
        <w:rPr>
          <w:sz w:val="24"/>
          <w:szCs w:val="24"/>
        </w:rPr>
      </w:pPr>
    </w:p>
    <w:p w14:paraId="259D557D" w14:textId="77777777" w:rsidR="00C22C8F" w:rsidRDefault="00C22C8F" w:rsidP="00C22C8F">
      <w:pPr>
        <w:rPr>
          <w:sz w:val="24"/>
          <w:szCs w:val="24"/>
        </w:rPr>
      </w:pPr>
    </w:p>
    <w:p w14:paraId="3F5299CE" w14:textId="77777777" w:rsidR="00C22C8F" w:rsidRDefault="00C22C8F" w:rsidP="00C22C8F">
      <w:pPr>
        <w:rPr>
          <w:sz w:val="24"/>
          <w:szCs w:val="24"/>
        </w:rPr>
      </w:pPr>
    </w:p>
    <w:p w14:paraId="4F44CD3F" w14:textId="77777777" w:rsidR="00C22C8F" w:rsidRDefault="00C22C8F" w:rsidP="00C22C8F">
      <w:pPr>
        <w:rPr>
          <w:sz w:val="24"/>
          <w:szCs w:val="24"/>
        </w:rPr>
      </w:pPr>
    </w:p>
    <w:p w14:paraId="3CCF45EA" w14:textId="77777777" w:rsidR="00C22C8F" w:rsidRDefault="00C22C8F" w:rsidP="00C22C8F">
      <w:pPr>
        <w:rPr>
          <w:sz w:val="24"/>
          <w:szCs w:val="24"/>
        </w:rPr>
      </w:pPr>
    </w:p>
    <w:p w14:paraId="585001E2" w14:textId="604C50A9" w:rsidR="00C22C8F" w:rsidRDefault="00C22C8F" w:rsidP="00C22C8F">
      <w:pPr>
        <w:pStyle w:val="Heading1"/>
        <w:rPr>
          <w:color w:val="00AA48"/>
          <w:sz w:val="36"/>
          <w:szCs w:val="36"/>
        </w:rPr>
      </w:pPr>
      <w:r w:rsidRPr="0064639A">
        <w:rPr>
          <w:color w:val="00AA48"/>
          <w:sz w:val="36"/>
          <w:szCs w:val="36"/>
        </w:rPr>
        <w:lastRenderedPageBreak/>
        <w:t>Ref</w:t>
      </w:r>
      <w:r w:rsidR="0064639A" w:rsidRPr="0064639A">
        <w:rPr>
          <w:color w:val="00AA48"/>
          <w:sz w:val="36"/>
          <w:szCs w:val="36"/>
        </w:rPr>
        <w:t>e</w:t>
      </w:r>
      <w:r w:rsidRPr="0064639A">
        <w:rPr>
          <w:color w:val="00AA48"/>
          <w:sz w:val="36"/>
          <w:szCs w:val="36"/>
        </w:rPr>
        <w:t>rences</w:t>
      </w:r>
    </w:p>
    <w:p w14:paraId="49712C5E" w14:textId="7286ACCE" w:rsidR="0064639A" w:rsidRDefault="00000000" w:rsidP="0064639A">
      <w:pPr>
        <w:pStyle w:val="ListParagraph"/>
        <w:numPr>
          <w:ilvl w:val="0"/>
          <w:numId w:val="41"/>
        </w:numPr>
      </w:pPr>
      <w:hyperlink r:id="rId19" w:history="1">
        <w:r w:rsidR="0064639A" w:rsidRPr="005265D8">
          <w:rPr>
            <w:rStyle w:val="Hyperlink"/>
          </w:rPr>
          <w:t>https://archive.ics.uci.edu/dataset/20/census+income</w:t>
        </w:r>
      </w:hyperlink>
    </w:p>
    <w:p w14:paraId="4CAD9AD6" w14:textId="45095153" w:rsidR="0064639A" w:rsidRDefault="00000000" w:rsidP="0064639A">
      <w:pPr>
        <w:pStyle w:val="ListParagraph"/>
        <w:numPr>
          <w:ilvl w:val="0"/>
          <w:numId w:val="41"/>
        </w:numPr>
      </w:pPr>
      <w:hyperlink r:id="rId20" w:history="1">
        <w:r w:rsidR="0064639A" w:rsidRPr="005265D8">
          <w:rPr>
            <w:rStyle w:val="Hyperlink"/>
          </w:rPr>
          <w:t>https://medium.com/@sagar.rawale3/understanding-decision-tree-algorithm-drawbacks-and-advantages-4486efa6b8c3</w:t>
        </w:r>
      </w:hyperlink>
    </w:p>
    <w:p w14:paraId="26FED189" w14:textId="1C238874" w:rsidR="00622B30" w:rsidRDefault="00622B30" w:rsidP="00622B30">
      <w:pPr>
        <w:pStyle w:val="ListParagraph"/>
        <w:numPr>
          <w:ilvl w:val="0"/>
          <w:numId w:val="41"/>
        </w:numPr>
      </w:pPr>
      <w:r w:rsidRPr="00622B30">
        <w:t>https://www.statology.org/assumptions-of-logistic-regression/</w:t>
      </w:r>
    </w:p>
    <w:p w14:paraId="47007064" w14:textId="28D4ABEF" w:rsidR="0064639A" w:rsidRDefault="00000000" w:rsidP="0064639A">
      <w:pPr>
        <w:pStyle w:val="ListParagraph"/>
        <w:numPr>
          <w:ilvl w:val="0"/>
          <w:numId w:val="41"/>
        </w:numPr>
      </w:pPr>
      <w:hyperlink r:id="rId21" w:anchor=":~:text=In%20those%20algorithms%2C%20the%20major%20disadvantage%20is%20that,any%20assumption.%20And%20it%20also%20handles%20non-linear%20data" w:history="1">
        <w:r w:rsidR="0064639A" w:rsidRPr="005265D8">
          <w:rPr>
            <w:rStyle w:val="Hyperlink"/>
          </w:rPr>
          <w:t>https://www.analyticsvidhya.com/blog/2023/01/step-by-step-working-of-decision-treealgorithm/#:~:text=In%20those%20algorithms%2C%20the%20major%20disadvantage%20is%20that,any%20assumption.%20And%20it%20also%20handles%20non-linear%20data</w:t>
        </w:r>
      </w:hyperlink>
      <w:r w:rsidR="0064639A" w:rsidRPr="0064639A">
        <w:t>.</w:t>
      </w:r>
    </w:p>
    <w:p w14:paraId="720B806F" w14:textId="6446E9F1" w:rsidR="0064639A" w:rsidRDefault="00000000" w:rsidP="0064639A">
      <w:pPr>
        <w:pStyle w:val="ListParagraph"/>
        <w:numPr>
          <w:ilvl w:val="0"/>
          <w:numId w:val="41"/>
        </w:numPr>
      </w:pPr>
      <w:hyperlink r:id="rId22" w:anchor=":~:text=Random%20Forests%20make%20the%20following%20assumptions%3A%201%20The,for%20classification%20tasks%20and%20continuous%20for%20regression%20tasks" w:history="1">
        <w:r w:rsidR="0064639A" w:rsidRPr="005265D8">
          <w:rPr>
            <w:rStyle w:val="Hyperlink"/>
          </w:rPr>
          <w:t>https://medium.com/@cristianleo120/building-random-forest-from-scratch-in-python16d004982788#:~:text=Random%20Forests%20make%20the%20following%20assumptions%3A%201%20The,for%20classification%20tasks%20and%20continuous%20for%20regression%20tasks</w:t>
        </w:r>
      </w:hyperlink>
      <w:r w:rsidR="0064639A" w:rsidRPr="0064639A">
        <w:t>.</w:t>
      </w:r>
    </w:p>
    <w:p w14:paraId="39A2EF5F" w14:textId="68193228" w:rsidR="00622B30" w:rsidRPr="0064639A" w:rsidRDefault="0064639A" w:rsidP="00622B30">
      <w:pPr>
        <w:pStyle w:val="ListParagraph"/>
        <w:numPr>
          <w:ilvl w:val="0"/>
          <w:numId w:val="41"/>
        </w:numPr>
      </w:pPr>
      <w:r w:rsidRPr="0064639A">
        <w:t>https://towardsmachinelearning.org/random-forest/</w:t>
      </w:r>
    </w:p>
    <w:sectPr w:rsidR="00622B30" w:rsidRPr="0064639A">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AA330" w14:textId="77777777" w:rsidR="00326E43" w:rsidRDefault="00326E43" w:rsidP="00C6554A">
      <w:pPr>
        <w:spacing w:before="0" w:after="0" w:line="240" w:lineRule="auto"/>
      </w:pPr>
      <w:r>
        <w:separator/>
      </w:r>
    </w:p>
  </w:endnote>
  <w:endnote w:type="continuationSeparator" w:id="0">
    <w:p w14:paraId="4EEEF842" w14:textId="77777777" w:rsidR="00326E43" w:rsidRDefault="00326E4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720F" w14:textId="77777777" w:rsidR="00C00D4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3FAFB" w14:textId="77777777" w:rsidR="00326E43" w:rsidRDefault="00326E43" w:rsidP="00C6554A">
      <w:pPr>
        <w:spacing w:before="0" w:after="0" w:line="240" w:lineRule="auto"/>
      </w:pPr>
      <w:r>
        <w:separator/>
      </w:r>
    </w:p>
  </w:footnote>
  <w:footnote w:type="continuationSeparator" w:id="0">
    <w:p w14:paraId="63175EFE" w14:textId="77777777" w:rsidR="00326E43" w:rsidRDefault="00326E4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5A3FC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872D09"/>
    <w:multiLevelType w:val="singleLevel"/>
    <w:tmpl w:val="4009000F"/>
    <w:lvl w:ilvl="0">
      <w:start w:val="1"/>
      <w:numFmt w:val="decimal"/>
      <w:lvlText w:val="%1."/>
      <w:lvlJc w:val="left"/>
      <w:pPr>
        <w:ind w:left="720" w:hanging="360"/>
      </w:pPr>
    </w:lvl>
  </w:abstractNum>
  <w:abstractNum w:abstractNumId="12" w15:restartNumberingAfterBreak="0">
    <w:nsid w:val="071C62A4"/>
    <w:multiLevelType w:val="hybridMultilevel"/>
    <w:tmpl w:val="05C49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C8408E"/>
    <w:multiLevelType w:val="hybridMultilevel"/>
    <w:tmpl w:val="77047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0A96680"/>
    <w:multiLevelType w:val="singleLevel"/>
    <w:tmpl w:val="4009000F"/>
    <w:lvl w:ilvl="0">
      <w:start w:val="1"/>
      <w:numFmt w:val="decimal"/>
      <w:lvlText w:val="%1."/>
      <w:lvlJc w:val="left"/>
      <w:pPr>
        <w:ind w:left="720" w:hanging="360"/>
      </w:pPr>
    </w:lvl>
  </w:abstractNum>
  <w:abstractNum w:abstractNumId="16" w15:restartNumberingAfterBreak="0">
    <w:nsid w:val="11D604E7"/>
    <w:multiLevelType w:val="hybridMultilevel"/>
    <w:tmpl w:val="A702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25F008F"/>
    <w:multiLevelType w:val="singleLevel"/>
    <w:tmpl w:val="4009000F"/>
    <w:lvl w:ilvl="0">
      <w:start w:val="1"/>
      <w:numFmt w:val="decimal"/>
      <w:lvlText w:val="%1."/>
      <w:lvlJc w:val="left"/>
      <w:pPr>
        <w:ind w:left="720" w:hanging="360"/>
      </w:pPr>
    </w:lvl>
  </w:abstractNum>
  <w:abstractNum w:abstractNumId="18" w15:restartNumberingAfterBreak="0">
    <w:nsid w:val="17430F1C"/>
    <w:multiLevelType w:val="multilevel"/>
    <w:tmpl w:val="59BCEDEC"/>
    <w:numStyleLink w:val="Style1"/>
  </w:abstractNum>
  <w:abstractNum w:abstractNumId="19" w15:restartNumberingAfterBreak="0">
    <w:nsid w:val="176C2D6D"/>
    <w:multiLevelType w:val="hybridMultilevel"/>
    <w:tmpl w:val="D5748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492DF4"/>
    <w:multiLevelType w:val="singleLevel"/>
    <w:tmpl w:val="4009000F"/>
    <w:lvl w:ilvl="0">
      <w:start w:val="1"/>
      <w:numFmt w:val="decimal"/>
      <w:lvlText w:val="%1."/>
      <w:lvlJc w:val="left"/>
      <w:pPr>
        <w:ind w:left="720" w:hanging="360"/>
      </w:pPr>
    </w:lvl>
  </w:abstractNum>
  <w:abstractNum w:abstractNumId="21" w15:restartNumberingAfterBreak="0">
    <w:nsid w:val="20063777"/>
    <w:multiLevelType w:val="hybridMultilevel"/>
    <w:tmpl w:val="0C544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3D72F6A"/>
    <w:multiLevelType w:val="hybridMultilevel"/>
    <w:tmpl w:val="3D88F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E12138"/>
    <w:multiLevelType w:val="hybridMultilevel"/>
    <w:tmpl w:val="458A1B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6540086"/>
    <w:multiLevelType w:val="singleLevel"/>
    <w:tmpl w:val="4009000F"/>
    <w:lvl w:ilvl="0">
      <w:start w:val="1"/>
      <w:numFmt w:val="decimal"/>
      <w:lvlText w:val="%1."/>
      <w:lvlJc w:val="left"/>
      <w:pPr>
        <w:ind w:left="720" w:hanging="360"/>
      </w:pPr>
    </w:lvl>
  </w:abstractNum>
  <w:abstractNum w:abstractNumId="25" w15:restartNumberingAfterBreak="0">
    <w:nsid w:val="3D174A4A"/>
    <w:multiLevelType w:val="hybridMultilevel"/>
    <w:tmpl w:val="98F80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4D7D7C"/>
    <w:multiLevelType w:val="multilevel"/>
    <w:tmpl w:val="59BCEDEC"/>
    <w:numStyleLink w:val="Style1"/>
  </w:abstractNum>
  <w:abstractNum w:abstractNumId="27" w15:restartNumberingAfterBreak="0">
    <w:nsid w:val="3EAD2626"/>
    <w:multiLevelType w:val="hybridMultilevel"/>
    <w:tmpl w:val="7FEAD0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C952973"/>
    <w:multiLevelType w:val="multilevel"/>
    <w:tmpl w:val="59BCEDEC"/>
    <w:lvl w:ilvl="0">
      <w:start w:val="1"/>
      <w:numFmt w:val="decimal"/>
      <w:lvlText w:val="%1."/>
      <w:lvlJc w:val="left"/>
      <w:pPr>
        <w:ind w:left="720" w:hanging="360"/>
      </w:pPr>
      <w:rPr>
        <w:rFonts w:hint="default"/>
        <w:sz w:val="28"/>
        <w:szCs w:val="28"/>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2CF2766"/>
    <w:multiLevelType w:val="multilevel"/>
    <w:tmpl w:val="59BCEDEC"/>
    <w:styleLink w:val="Style1"/>
    <w:lvl w:ilvl="0">
      <w:start w:val="1"/>
      <w:numFmt w:val="decimal"/>
      <w:lvlText w:val="%1."/>
      <w:lvlJc w:val="left"/>
      <w:pPr>
        <w:ind w:left="720" w:hanging="360"/>
      </w:pPr>
      <w:rPr>
        <w:rFonts w:hint="default"/>
        <w:sz w:val="28"/>
        <w:szCs w:val="28"/>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3254AE0"/>
    <w:multiLevelType w:val="hybridMultilevel"/>
    <w:tmpl w:val="597A04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3DD6403"/>
    <w:multiLevelType w:val="singleLevel"/>
    <w:tmpl w:val="4009000F"/>
    <w:lvl w:ilvl="0">
      <w:start w:val="1"/>
      <w:numFmt w:val="decimal"/>
      <w:lvlText w:val="%1."/>
      <w:lvlJc w:val="left"/>
      <w:pPr>
        <w:ind w:left="720" w:hanging="360"/>
      </w:pPr>
    </w:lvl>
  </w:abstractNum>
  <w:abstractNum w:abstractNumId="33" w15:restartNumberingAfterBreak="0">
    <w:nsid w:val="6F2B1114"/>
    <w:multiLevelType w:val="hybridMultilevel"/>
    <w:tmpl w:val="0A7205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5051ACB"/>
    <w:multiLevelType w:val="hybridMultilevel"/>
    <w:tmpl w:val="2E328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8C5EC8"/>
    <w:multiLevelType w:val="hybridMultilevel"/>
    <w:tmpl w:val="CE7C1C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B4C5342"/>
    <w:multiLevelType w:val="hybridMultilevel"/>
    <w:tmpl w:val="8FDA2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B112DA"/>
    <w:multiLevelType w:val="hybridMultilevel"/>
    <w:tmpl w:val="CCA44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93E25"/>
    <w:multiLevelType w:val="hybridMultilevel"/>
    <w:tmpl w:val="B4E8A1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57356916">
    <w:abstractNumId w:val="9"/>
  </w:num>
  <w:num w:numId="2" w16cid:durableId="1508592132">
    <w:abstractNumId w:val="8"/>
  </w:num>
  <w:num w:numId="3" w16cid:durableId="1108044430">
    <w:abstractNumId w:val="8"/>
  </w:num>
  <w:num w:numId="4" w16cid:durableId="2001734020">
    <w:abstractNumId w:val="9"/>
  </w:num>
  <w:num w:numId="5" w16cid:durableId="121772202">
    <w:abstractNumId w:val="28"/>
  </w:num>
  <w:num w:numId="6" w16cid:durableId="109209090">
    <w:abstractNumId w:val="10"/>
  </w:num>
  <w:num w:numId="7" w16cid:durableId="451553536">
    <w:abstractNumId w:val="14"/>
  </w:num>
  <w:num w:numId="8" w16cid:durableId="1052001015">
    <w:abstractNumId w:val="7"/>
  </w:num>
  <w:num w:numId="9" w16cid:durableId="479150003">
    <w:abstractNumId w:val="6"/>
  </w:num>
  <w:num w:numId="10" w16cid:durableId="191309581">
    <w:abstractNumId w:val="5"/>
  </w:num>
  <w:num w:numId="11" w16cid:durableId="710037826">
    <w:abstractNumId w:val="4"/>
  </w:num>
  <w:num w:numId="12" w16cid:durableId="675962689">
    <w:abstractNumId w:val="3"/>
  </w:num>
  <w:num w:numId="13" w16cid:durableId="686444680">
    <w:abstractNumId w:val="2"/>
  </w:num>
  <w:num w:numId="14" w16cid:durableId="1227103898">
    <w:abstractNumId w:val="1"/>
  </w:num>
  <w:num w:numId="15" w16cid:durableId="45688242">
    <w:abstractNumId w:val="0"/>
  </w:num>
  <w:num w:numId="16" w16cid:durableId="730663490">
    <w:abstractNumId w:val="27"/>
  </w:num>
  <w:num w:numId="17" w16cid:durableId="1700399481">
    <w:abstractNumId w:val="21"/>
  </w:num>
  <w:num w:numId="18" w16cid:durableId="1510833984">
    <w:abstractNumId w:val="13"/>
  </w:num>
  <w:num w:numId="19" w16cid:durableId="1109010783">
    <w:abstractNumId w:val="31"/>
  </w:num>
  <w:num w:numId="20" w16cid:durableId="843128758">
    <w:abstractNumId w:val="23"/>
  </w:num>
  <w:num w:numId="21" w16cid:durableId="1480541301">
    <w:abstractNumId w:val="35"/>
  </w:num>
  <w:num w:numId="22" w16cid:durableId="1609656493">
    <w:abstractNumId w:val="38"/>
  </w:num>
  <w:num w:numId="23" w16cid:durableId="1593975088">
    <w:abstractNumId w:val="34"/>
  </w:num>
  <w:num w:numId="24" w16cid:durableId="1770735246">
    <w:abstractNumId w:val="37"/>
  </w:num>
  <w:num w:numId="25" w16cid:durableId="148834468">
    <w:abstractNumId w:val="22"/>
  </w:num>
  <w:num w:numId="26" w16cid:durableId="636882890">
    <w:abstractNumId w:val="33"/>
  </w:num>
  <w:num w:numId="27" w16cid:durableId="1897544691">
    <w:abstractNumId w:val="16"/>
  </w:num>
  <w:num w:numId="28" w16cid:durableId="1589923285">
    <w:abstractNumId w:val="18"/>
  </w:num>
  <w:num w:numId="29" w16cid:durableId="860512115">
    <w:abstractNumId w:val="30"/>
  </w:num>
  <w:num w:numId="30" w16cid:durableId="1789008014">
    <w:abstractNumId w:val="26"/>
  </w:num>
  <w:num w:numId="31" w16cid:durableId="2085569492">
    <w:abstractNumId w:val="29"/>
  </w:num>
  <w:num w:numId="32" w16cid:durableId="1376929813">
    <w:abstractNumId w:val="15"/>
  </w:num>
  <w:num w:numId="33" w16cid:durableId="1281763413">
    <w:abstractNumId w:val="24"/>
  </w:num>
  <w:num w:numId="34" w16cid:durableId="196355015">
    <w:abstractNumId w:val="32"/>
  </w:num>
  <w:num w:numId="35" w16cid:durableId="1580022786">
    <w:abstractNumId w:val="11"/>
  </w:num>
  <w:num w:numId="36" w16cid:durableId="942346557">
    <w:abstractNumId w:val="20"/>
  </w:num>
  <w:num w:numId="37" w16cid:durableId="1850675247">
    <w:abstractNumId w:val="19"/>
  </w:num>
  <w:num w:numId="38" w16cid:durableId="1403795814">
    <w:abstractNumId w:val="25"/>
  </w:num>
  <w:num w:numId="39" w16cid:durableId="2092120123">
    <w:abstractNumId w:val="36"/>
  </w:num>
  <w:num w:numId="40" w16cid:durableId="937099310">
    <w:abstractNumId w:val="12"/>
  </w:num>
  <w:num w:numId="41" w16cid:durableId="1756536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EE"/>
    <w:rsid w:val="00025DF7"/>
    <w:rsid w:val="00030030"/>
    <w:rsid w:val="00034D54"/>
    <w:rsid w:val="00055FD5"/>
    <w:rsid w:val="00090602"/>
    <w:rsid w:val="000E0AE1"/>
    <w:rsid w:val="00115140"/>
    <w:rsid w:val="00130705"/>
    <w:rsid w:val="001E150A"/>
    <w:rsid w:val="00231FF0"/>
    <w:rsid w:val="00247BB6"/>
    <w:rsid w:val="002554CD"/>
    <w:rsid w:val="00262A82"/>
    <w:rsid w:val="00266CFE"/>
    <w:rsid w:val="00270915"/>
    <w:rsid w:val="00293B83"/>
    <w:rsid w:val="002979F3"/>
    <w:rsid w:val="002B4294"/>
    <w:rsid w:val="00326E43"/>
    <w:rsid w:val="00333D0D"/>
    <w:rsid w:val="0034596F"/>
    <w:rsid w:val="003640FD"/>
    <w:rsid w:val="00397C91"/>
    <w:rsid w:val="003E2D91"/>
    <w:rsid w:val="00461938"/>
    <w:rsid w:val="004839E1"/>
    <w:rsid w:val="004A7E80"/>
    <w:rsid w:val="004C049F"/>
    <w:rsid w:val="004F7097"/>
    <w:rsid w:val="005000E2"/>
    <w:rsid w:val="00520DF1"/>
    <w:rsid w:val="005658F2"/>
    <w:rsid w:val="00587F49"/>
    <w:rsid w:val="005D56EA"/>
    <w:rsid w:val="00622B30"/>
    <w:rsid w:val="00640AEE"/>
    <w:rsid w:val="00643105"/>
    <w:rsid w:val="0064639A"/>
    <w:rsid w:val="006A3CE7"/>
    <w:rsid w:val="006A4866"/>
    <w:rsid w:val="007670D8"/>
    <w:rsid w:val="007C0920"/>
    <w:rsid w:val="007D0B45"/>
    <w:rsid w:val="007D67EF"/>
    <w:rsid w:val="007D714A"/>
    <w:rsid w:val="0087593E"/>
    <w:rsid w:val="008F2182"/>
    <w:rsid w:val="008F79E7"/>
    <w:rsid w:val="009A24AE"/>
    <w:rsid w:val="00A171BD"/>
    <w:rsid w:val="00A33DB9"/>
    <w:rsid w:val="00A375F5"/>
    <w:rsid w:val="00A43A31"/>
    <w:rsid w:val="00A577CD"/>
    <w:rsid w:val="00B11410"/>
    <w:rsid w:val="00B12B86"/>
    <w:rsid w:val="00B322BB"/>
    <w:rsid w:val="00B73BE0"/>
    <w:rsid w:val="00BA5E98"/>
    <w:rsid w:val="00BB1396"/>
    <w:rsid w:val="00C00D4E"/>
    <w:rsid w:val="00C155FE"/>
    <w:rsid w:val="00C22C8F"/>
    <w:rsid w:val="00C26ECB"/>
    <w:rsid w:val="00C53D51"/>
    <w:rsid w:val="00C6554A"/>
    <w:rsid w:val="00C74EFC"/>
    <w:rsid w:val="00CD3746"/>
    <w:rsid w:val="00CE6910"/>
    <w:rsid w:val="00E02A8B"/>
    <w:rsid w:val="00E14CAC"/>
    <w:rsid w:val="00EC0D56"/>
    <w:rsid w:val="00ED7C44"/>
    <w:rsid w:val="00EE1CCE"/>
    <w:rsid w:val="00EF0106"/>
    <w:rsid w:val="00F10B57"/>
    <w:rsid w:val="00F10F78"/>
    <w:rsid w:val="00FC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D1EBC"/>
  <w15:chartTrackingRefBased/>
  <w15:docId w15:val="{79B9EF14-5169-47BB-9213-FF07F389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7D67EF"/>
    <w:pPr>
      <w:ind w:left="720"/>
      <w:contextualSpacing/>
    </w:pPr>
  </w:style>
  <w:style w:type="numbering" w:customStyle="1" w:styleId="Style1">
    <w:name w:val="Style1"/>
    <w:uiPriority w:val="99"/>
    <w:rsid w:val="003640FD"/>
    <w:pPr>
      <w:numPr>
        <w:numId w:val="29"/>
      </w:numPr>
    </w:pPr>
  </w:style>
  <w:style w:type="table" w:styleId="TableGrid">
    <w:name w:val="Table Grid"/>
    <w:basedOn w:val="TableNormal"/>
    <w:uiPriority w:val="39"/>
    <w:rsid w:val="00C74EF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6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2614">
      <w:bodyDiv w:val="1"/>
      <w:marLeft w:val="0"/>
      <w:marRight w:val="0"/>
      <w:marTop w:val="0"/>
      <w:marBottom w:val="0"/>
      <w:divBdr>
        <w:top w:val="none" w:sz="0" w:space="0" w:color="auto"/>
        <w:left w:val="none" w:sz="0" w:space="0" w:color="auto"/>
        <w:bottom w:val="none" w:sz="0" w:space="0" w:color="auto"/>
        <w:right w:val="none" w:sz="0" w:space="0" w:color="auto"/>
      </w:divBdr>
    </w:div>
    <w:div w:id="581765617">
      <w:bodyDiv w:val="1"/>
      <w:marLeft w:val="0"/>
      <w:marRight w:val="0"/>
      <w:marTop w:val="0"/>
      <w:marBottom w:val="0"/>
      <w:divBdr>
        <w:top w:val="none" w:sz="0" w:space="0" w:color="auto"/>
        <w:left w:val="none" w:sz="0" w:space="0" w:color="auto"/>
        <w:bottom w:val="none" w:sz="0" w:space="0" w:color="auto"/>
        <w:right w:val="none" w:sz="0" w:space="0" w:color="auto"/>
      </w:divBdr>
    </w:div>
    <w:div w:id="652872226">
      <w:bodyDiv w:val="1"/>
      <w:marLeft w:val="0"/>
      <w:marRight w:val="0"/>
      <w:marTop w:val="0"/>
      <w:marBottom w:val="0"/>
      <w:divBdr>
        <w:top w:val="none" w:sz="0" w:space="0" w:color="auto"/>
        <w:left w:val="none" w:sz="0" w:space="0" w:color="auto"/>
        <w:bottom w:val="none" w:sz="0" w:space="0" w:color="auto"/>
        <w:right w:val="none" w:sz="0" w:space="0" w:color="auto"/>
      </w:divBdr>
    </w:div>
    <w:div w:id="995957917">
      <w:bodyDiv w:val="1"/>
      <w:marLeft w:val="0"/>
      <w:marRight w:val="0"/>
      <w:marTop w:val="0"/>
      <w:marBottom w:val="0"/>
      <w:divBdr>
        <w:top w:val="none" w:sz="0" w:space="0" w:color="auto"/>
        <w:left w:val="none" w:sz="0" w:space="0" w:color="auto"/>
        <w:bottom w:val="none" w:sz="0" w:space="0" w:color="auto"/>
        <w:right w:val="none" w:sz="0" w:space="0" w:color="auto"/>
      </w:divBdr>
    </w:div>
    <w:div w:id="1172719519">
      <w:bodyDiv w:val="1"/>
      <w:marLeft w:val="0"/>
      <w:marRight w:val="0"/>
      <w:marTop w:val="0"/>
      <w:marBottom w:val="0"/>
      <w:divBdr>
        <w:top w:val="none" w:sz="0" w:space="0" w:color="auto"/>
        <w:left w:val="none" w:sz="0" w:space="0" w:color="auto"/>
        <w:bottom w:val="none" w:sz="0" w:space="0" w:color="auto"/>
        <w:right w:val="none" w:sz="0" w:space="0" w:color="auto"/>
      </w:divBdr>
    </w:div>
    <w:div w:id="1409421992">
      <w:bodyDiv w:val="1"/>
      <w:marLeft w:val="0"/>
      <w:marRight w:val="0"/>
      <w:marTop w:val="0"/>
      <w:marBottom w:val="0"/>
      <w:divBdr>
        <w:top w:val="none" w:sz="0" w:space="0" w:color="auto"/>
        <w:left w:val="none" w:sz="0" w:space="0" w:color="auto"/>
        <w:bottom w:val="none" w:sz="0" w:space="0" w:color="auto"/>
        <w:right w:val="none" w:sz="0" w:space="0" w:color="auto"/>
      </w:divBdr>
    </w:div>
    <w:div w:id="1583373808">
      <w:bodyDiv w:val="1"/>
      <w:marLeft w:val="0"/>
      <w:marRight w:val="0"/>
      <w:marTop w:val="0"/>
      <w:marBottom w:val="0"/>
      <w:divBdr>
        <w:top w:val="none" w:sz="0" w:space="0" w:color="auto"/>
        <w:left w:val="none" w:sz="0" w:space="0" w:color="auto"/>
        <w:bottom w:val="none" w:sz="0" w:space="0" w:color="auto"/>
        <w:right w:val="none" w:sz="0" w:space="0" w:color="auto"/>
      </w:divBdr>
    </w:div>
    <w:div w:id="208641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analyticsvidhya.com/blog/2023/01/step-by-step-working-of-decision-treealgorithm/"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edium.com/@sagar.rawale3/understanding-decision-tree-algorithm-drawbacks-and-advantages-4486efa6b8c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archive.ics.uci.edu/dataset/20/census+inc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edium.com/@cristianleo120/building-random-forest-from-scratch-in-python16d0049827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IN%7b03174F6C-D1E8-466B-9767-E4D9E106DBC4%7d\%7b5A8E72DC-547F-4C3B-9AE8-CDE86D4E344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{5A8E72DC-547F-4C3B-9AE8-CDE86D4E3448}tf02835058_win32</Template>
  <TotalTime>647</TotalTime>
  <Pages>14</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Rishabh Goriya</cp:lastModifiedBy>
  <cp:revision>44</cp:revision>
  <dcterms:created xsi:type="dcterms:W3CDTF">2024-01-28T12:57:00Z</dcterms:created>
  <dcterms:modified xsi:type="dcterms:W3CDTF">2024-02-05T18:23:00Z</dcterms:modified>
</cp:coreProperties>
</file>